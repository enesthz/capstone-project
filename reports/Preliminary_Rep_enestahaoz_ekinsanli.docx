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1D3C" w14:textId="77777777" w:rsidR="004734B7" w:rsidRPr="004734B7" w:rsidRDefault="004734B7" w:rsidP="004734B7">
      <w:pPr>
        <w:pStyle w:val="CapstoneReport"/>
        <w:jc w:val="center"/>
      </w:pPr>
      <w:r w:rsidRPr="004734B7">
        <w:rPr>
          <w:noProof/>
          <w:lang w:val="tr-TR" w:eastAsia="tr-TR"/>
        </w:rPr>
        <w:drawing>
          <wp:inline distT="0" distB="0" distL="0" distR="0" wp14:anchorId="110B0532" wp14:editId="6ED2FA2C">
            <wp:extent cx="2844327" cy="1612900"/>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4327" cy="1612900"/>
                    </a:xfrm>
                    <a:prstGeom prst="rect">
                      <a:avLst/>
                    </a:prstGeom>
                    <a:noFill/>
                  </pic:spPr>
                </pic:pic>
              </a:graphicData>
            </a:graphic>
          </wp:inline>
        </w:drawing>
      </w:r>
    </w:p>
    <w:p w14:paraId="63AD6667" w14:textId="77777777" w:rsidR="004734B7" w:rsidRPr="004734B7" w:rsidRDefault="004734B7" w:rsidP="004734B7">
      <w:pPr>
        <w:pStyle w:val="CapstoneReport"/>
        <w:jc w:val="center"/>
      </w:pPr>
    </w:p>
    <w:p w14:paraId="0E3E74EF" w14:textId="77777777" w:rsidR="004734B7" w:rsidRPr="004734B7" w:rsidRDefault="004734B7" w:rsidP="004734B7">
      <w:pPr>
        <w:pStyle w:val="CapstoneReport"/>
        <w:jc w:val="center"/>
        <w:rPr>
          <w:b/>
          <w:bCs/>
          <w:sz w:val="36"/>
          <w:szCs w:val="32"/>
        </w:rPr>
      </w:pPr>
      <w:r w:rsidRPr="004734B7">
        <w:rPr>
          <w:b/>
          <w:bCs/>
          <w:sz w:val="36"/>
          <w:szCs w:val="32"/>
        </w:rPr>
        <w:t>ISTINYE UNIVERSITY</w:t>
      </w:r>
    </w:p>
    <w:p w14:paraId="0D189D70" w14:textId="77777777" w:rsidR="004734B7" w:rsidRPr="004734B7" w:rsidRDefault="004734B7" w:rsidP="004734B7">
      <w:pPr>
        <w:pStyle w:val="CapstoneReport"/>
        <w:jc w:val="center"/>
        <w:rPr>
          <w:b/>
          <w:bCs/>
          <w:sz w:val="32"/>
          <w:szCs w:val="28"/>
        </w:rPr>
      </w:pPr>
      <w:r w:rsidRPr="004734B7">
        <w:rPr>
          <w:b/>
          <w:bCs/>
          <w:sz w:val="32"/>
          <w:szCs w:val="28"/>
        </w:rPr>
        <w:t>FACULTY OF ENGINEERING AND NATURAL SCIENCE</w:t>
      </w:r>
    </w:p>
    <w:p w14:paraId="045C9667" w14:textId="77777777" w:rsidR="004734B7" w:rsidRPr="004734B7" w:rsidRDefault="004734B7" w:rsidP="004734B7">
      <w:pPr>
        <w:pStyle w:val="CapstoneReport"/>
        <w:jc w:val="center"/>
        <w:rPr>
          <w:sz w:val="32"/>
          <w:szCs w:val="28"/>
        </w:rPr>
      </w:pPr>
    </w:p>
    <w:p w14:paraId="6F02902F" w14:textId="77777777" w:rsidR="004734B7" w:rsidRPr="004734B7" w:rsidRDefault="004734B7" w:rsidP="004734B7">
      <w:pPr>
        <w:pStyle w:val="CapstoneReport"/>
        <w:jc w:val="center"/>
        <w:rPr>
          <w:sz w:val="32"/>
          <w:szCs w:val="28"/>
        </w:rPr>
      </w:pPr>
    </w:p>
    <w:p w14:paraId="50623FB4" w14:textId="77777777" w:rsidR="004734B7" w:rsidRPr="004734B7" w:rsidRDefault="004734B7" w:rsidP="004734B7">
      <w:pPr>
        <w:pStyle w:val="CapstoneReport"/>
        <w:jc w:val="center"/>
        <w:rPr>
          <w:b/>
          <w:bCs/>
          <w:sz w:val="32"/>
          <w:szCs w:val="28"/>
        </w:rPr>
      </w:pPr>
      <w:r w:rsidRPr="004734B7">
        <w:rPr>
          <w:b/>
          <w:bCs/>
          <w:sz w:val="32"/>
          <w:szCs w:val="28"/>
        </w:rPr>
        <w:t>COMPUTER ENGINEERING DEPARTMENT</w:t>
      </w:r>
    </w:p>
    <w:p w14:paraId="6432B421" w14:textId="77777777" w:rsidR="004734B7" w:rsidRPr="004734B7" w:rsidRDefault="004734B7" w:rsidP="004734B7">
      <w:pPr>
        <w:pStyle w:val="CapstoneReport"/>
        <w:rPr>
          <w:sz w:val="32"/>
          <w:szCs w:val="28"/>
        </w:rPr>
      </w:pPr>
    </w:p>
    <w:p w14:paraId="08354ABB" w14:textId="77777777" w:rsidR="004734B7" w:rsidRPr="004734B7" w:rsidRDefault="004734B7" w:rsidP="004734B7">
      <w:pPr>
        <w:pStyle w:val="CapstoneReport"/>
      </w:pPr>
    </w:p>
    <w:p w14:paraId="7F809B42" w14:textId="77777777" w:rsidR="004734B7" w:rsidRPr="004734B7" w:rsidRDefault="004734B7" w:rsidP="004734B7">
      <w:pPr>
        <w:pStyle w:val="CapstoneReport"/>
        <w:jc w:val="center"/>
      </w:pPr>
    </w:p>
    <w:p w14:paraId="03D11D14" w14:textId="77777777" w:rsidR="004734B7" w:rsidRPr="004734B7" w:rsidRDefault="004734B7" w:rsidP="004734B7">
      <w:pPr>
        <w:pStyle w:val="CapstoneReport"/>
        <w:jc w:val="center"/>
        <w:rPr>
          <w:b/>
          <w:bCs/>
          <w:sz w:val="44"/>
          <w:szCs w:val="40"/>
        </w:rPr>
      </w:pPr>
      <w:r w:rsidRPr="004734B7">
        <w:rPr>
          <w:b/>
          <w:bCs/>
          <w:sz w:val="44"/>
          <w:szCs w:val="40"/>
        </w:rPr>
        <w:t>CAPSTONE PROJECT 1</w:t>
      </w:r>
    </w:p>
    <w:p w14:paraId="0855438A" w14:textId="77777777" w:rsidR="004734B7" w:rsidRPr="004734B7" w:rsidRDefault="004734B7" w:rsidP="004734B7">
      <w:pPr>
        <w:pStyle w:val="CapstoneReport"/>
        <w:jc w:val="center"/>
        <w:rPr>
          <w:b/>
          <w:bCs/>
          <w:sz w:val="28"/>
          <w:szCs w:val="24"/>
        </w:rPr>
      </w:pPr>
      <w:r w:rsidRPr="004734B7">
        <w:rPr>
          <w:b/>
          <w:bCs/>
          <w:sz w:val="28"/>
          <w:szCs w:val="24"/>
        </w:rPr>
        <w:t>PRELIMINARY REPORT</w:t>
      </w:r>
    </w:p>
    <w:p w14:paraId="47A83236" w14:textId="42DBE1C3" w:rsidR="005E478B" w:rsidRPr="004734B7" w:rsidRDefault="005E478B" w:rsidP="004734B7">
      <w:pPr>
        <w:pStyle w:val="CapstoneReport"/>
      </w:pPr>
    </w:p>
    <w:p w14:paraId="0870CBC9" w14:textId="6A469E9B" w:rsidR="005E478B" w:rsidRPr="004734B7" w:rsidRDefault="005E478B" w:rsidP="004734B7">
      <w:pPr>
        <w:pStyle w:val="CapstoneReport"/>
      </w:pPr>
    </w:p>
    <w:p w14:paraId="323F902D" w14:textId="4B8AEF74" w:rsidR="005E478B" w:rsidRPr="004734B7" w:rsidRDefault="005E478B" w:rsidP="004734B7">
      <w:pPr>
        <w:pStyle w:val="CapstoneReport"/>
      </w:pPr>
    </w:p>
    <w:p w14:paraId="2C111E91" w14:textId="27CE69F5" w:rsidR="005E478B" w:rsidRPr="004734B7" w:rsidRDefault="005E478B" w:rsidP="004734B7">
      <w:pPr>
        <w:pStyle w:val="CapstoneReport"/>
      </w:pPr>
    </w:p>
    <w:p w14:paraId="34C3A835" w14:textId="5118C8AD" w:rsidR="005E478B" w:rsidRPr="004734B7" w:rsidRDefault="005E478B" w:rsidP="004734B7">
      <w:pPr>
        <w:pStyle w:val="CapstoneReport"/>
      </w:pPr>
    </w:p>
    <w:p w14:paraId="3ED7835E" w14:textId="3C61DD57" w:rsidR="005E478B" w:rsidRPr="004734B7" w:rsidRDefault="004734B7" w:rsidP="004734B7">
      <w:pPr>
        <w:pStyle w:val="CapstoneReport"/>
        <w:jc w:val="center"/>
      </w:pPr>
      <w:r w:rsidRPr="004734B7">
        <w:t>16 December 2022</w:t>
      </w:r>
    </w:p>
    <w:p w14:paraId="735719A5" w14:textId="77777777" w:rsidR="004734B7" w:rsidRPr="004734B7" w:rsidRDefault="004734B7" w:rsidP="004734B7">
      <w:pPr>
        <w:pStyle w:val="CapstoneProjectStyle"/>
        <w:jc w:val="center"/>
        <w:rPr>
          <w:b/>
          <w:bCs/>
          <w:sz w:val="40"/>
          <w:szCs w:val="40"/>
        </w:rPr>
      </w:pPr>
      <w:r w:rsidRPr="004734B7">
        <w:rPr>
          <w:b/>
          <w:bCs/>
          <w:sz w:val="40"/>
          <w:szCs w:val="40"/>
        </w:rPr>
        <w:lastRenderedPageBreak/>
        <w:t>PROJECT TITLE</w:t>
      </w:r>
    </w:p>
    <w:p w14:paraId="6F7FB6DD" w14:textId="77777777" w:rsidR="004734B7" w:rsidRPr="004734B7" w:rsidRDefault="004734B7" w:rsidP="004734B7">
      <w:pPr>
        <w:pStyle w:val="CapstoneProjectStyle"/>
        <w:jc w:val="center"/>
      </w:pPr>
      <w:r w:rsidRPr="004734B7">
        <w:t>E-Commerce Web Site and Mobile Application</w:t>
      </w:r>
    </w:p>
    <w:p w14:paraId="11973A18" w14:textId="77777777" w:rsidR="004734B7" w:rsidRPr="004734B7" w:rsidRDefault="004734B7" w:rsidP="004734B7">
      <w:pPr>
        <w:pStyle w:val="CapstoneProjectStyle"/>
        <w:jc w:val="center"/>
        <w:rPr>
          <w:sz w:val="28"/>
          <w:szCs w:val="28"/>
        </w:rPr>
      </w:pPr>
    </w:p>
    <w:p w14:paraId="719C5D4B" w14:textId="77777777" w:rsidR="004734B7" w:rsidRPr="004734B7" w:rsidRDefault="004734B7" w:rsidP="004734B7">
      <w:pPr>
        <w:pStyle w:val="CapstoneProjectStyle"/>
        <w:jc w:val="center"/>
        <w:rPr>
          <w:sz w:val="28"/>
          <w:szCs w:val="28"/>
        </w:rPr>
      </w:pPr>
    </w:p>
    <w:p w14:paraId="16B3F764" w14:textId="77777777" w:rsidR="004734B7" w:rsidRPr="004734B7" w:rsidRDefault="004734B7" w:rsidP="004734B7">
      <w:pPr>
        <w:pStyle w:val="CapstoneProjectStyle"/>
        <w:jc w:val="center"/>
        <w:rPr>
          <w:sz w:val="28"/>
          <w:szCs w:val="28"/>
        </w:rPr>
      </w:pPr>
    </w:p>
    <w:p w14:paraId="11267599" w14:textId="77777777" w:rsidR="004734B7" w:rsidRPr="004734B7" w:rsidRDefault="004734B7" w:rsidP="004734B7">
      <w:pPr>
        <w:pStyle w:val="CapstoneProjectStyle"/>
        <w:jc w:val="center"/>
        <w:rPr>
          <w:sz w:val="28"/>
          <w:szCs w:val="28"/>
        </w:rPr>
      </w:pPr>
    </w:p>
    <w:p w14:paraId="0B7A1FE3" w14:textId="5D5B21BB" w:rsidR="004734B7" w:rsidRPr="004734B7" w:rsidRDefault="004734B7" w:rsidP="004734B7">
      <w:pPr>
        <w:pStyle w:val="CapstoneProjectStyle"/>
        <w:jc w:val="center"/>
        <w:rPr>
          <w:b/>
          <w:bCs/>
          <w:sz w:val="40"/>
          <w:szCs w:val="40"/>
        </w:rPr>
      </w:pPr>
      <w:r w:rsidRPr="004734B7">
        <w:rPr>
          <w:b/>
          <w:bCs/>
          <w:sz w:val="40"/>
          <w:szCs w:val="40"/>
        </w:rPr>
        <w:t>PROJECT MEMBERS</w:t>
      </w:r>
      <w:r w:rsidRPr="004734B7">
        <w:rPr>
          <w:b/>
          <w:bCs/>
          <w:sz w:val="40"/>
          <w:szCs w:val="40"/>
        </w:rPr>
        <w:tab/>
      </w:r>
    </w:p>
    <w:p w14:paraId="67260EDF" w14:textId="196ED7AE" w:rsidR="004734B7" w:rsidRPr="004734B7" w:rsidRDefault="004734B7" w:rsidP="004734B7">
      <w:pPr>
        <w:pStyle w:val="CapstoneProjectStyle"/>
        <w:jc w:val="center"/>
      </w:pPr>
      <w:r w:rsidRPr="004734B7">
        <w:t>Enes Taha</w:t>
      </w:r>
      <w:r w:rsidR="00856001">
        <w:t xml:space="preserve"> Öz</w:t>
      </w:r>
      <w:r w:rsidRPr="004734B7">
        <w:t xml:space="preserve"> – 180722052</w:t>
      </w:r>
    </w:p>
    <w:p w14:paraId="3A155ED3" w14:textId="77777777" w:rsidR="004734B7" w:rsidRPr="004734B7" w:rsidRDefault="004734B7" w:rsidP="004734B7">
      <w:pPr>
        <w:pStyle w:val="CapstoneProjectStyle"/>
        <w:jc w:val="center"/>
      </w:pPr>
      <w:r w:rsidRPr="004734B7">
        <w:t>Ekin Şanlı – 180722015</w:t>
      </w:r>
    </w:p>
    <w:p w14:paraId="60E38803" w14:textId="77777777" w:rsidR="004734B7" w:rsidRPr="004734B7" w:rsidRDefault="004734B7" w:rsidP="004734B7">
      <w:pPr>
        <w:pStyle w:val="CapstoneProjectStyle"/>
        <w:jc w:val="center"/>
      </w:pPr>
    </w:p>
    <w:p w14:paraId="13E5C03F" w14:textId="77777777" w:rsidR="004734B7" w:rsidRPr="004734B7" w:rsidRDefault="004734B7" w:rsidP="004734B7">
      <w:pPr>
        <w:pStyle w:val="CapstoneProjectStyle"/>
        <w:jc w:val="center"/>
      </w:pPr>
    </w:p>
    <w:p w14:paraId="700CEC9A" w14:textId="77777777" w:rsidR="004734B7" w:rsidRPr="004734B7" w:rsidRDefault="004734B7" w:rsidP="004734B7">
      <w:pPr>
        <w:pStyle w:val="CapstoneProjectStyle"/>
        <w:jc w:val="center"/>
      </w:pPr>
    </w:p>
    <w:p w14:paraId="3ADDC73B" w14:textId="77777777" w:rsidR="004734B7" w:rsidRPr="004734B7" w:rsidRDefault="004734B7" w:rsidP="004734B7">
      <w:pPr>
        <w:pStyle w:val="CapstoneProjectStyle"/>
        <w:jc w:val="center"/>
      </w:pPr>
    </w:p>
    <w:p w14:paraId="693102DD" w14:textId="77777777" w:rsidR="004734B7" w:rsidRPr="004734B7" w:rsidRDefault="004734B7" w:rsidP="004734B7">
      <w:pPr>
        <w:pStyle w:val="CapstoneProjectStyle"/>
        <w:jc w:val="center"/>
        <w:rPr>
          <w:b/>
          <w:bCs/>
          <w:sz w:val="40"/>
          <w:szCs w:val="40"/>
        </w:rPr>
      </w:pPr>
      <w:r w:rsidRPr="004734B7">
        <w:rPr>
          <w:b/>
          <w:bCs/>
          <w:sz w:val="40"/>
          <w:szCs w:val="40"/>
        </w:rPr>
        <w:t>ADVISOR</w:t>
      </w:r>
    </w:p>
    <w:p w14:paraId="273F51C3" w14:textId="3EDCD758" w:rsidR="004734B7" w:rsidRPr="004734B7" w:rsidRDefault="004734B7" w:rsidP="004734B7">
      <w:pPr>
        <w:pStyle w:val="CapstoneProjectStyle"/>
        <w:jc w:val="center"/>
      </w:pPr>
      <w:r w:rsidRPr="004734B7">
        <w:t xml:space="preserve">Asst. Prof. Buse </w:t>
      </w:r>
      <w:proofErr w:type="spellStart"/>
      <w:r w:rsidRPr="004734B7">
        <w:t>Yılmaz</w:t>
      </w:r>
      <w:proofErr w:type="spellEnd"/>
    </w:p>
    <w:p w14:paraId="393E27CE" w14:textId="77777777" w:rsidR="004734B7" w:rsidRPr="004734B7" w:rsidRDefault="004734B7">
      <w:pPr>
        <w:rPr>
          <w:rFonts w:ascii="Times New Roman" w:hAnsi="Times New Roman" w:cs="Times New Roman"/>
          <w:sz w:val="24"/>
          <w:szCs w:val="24"/>
        </w:rPr>
      </w:pPr>
      <w:r w:rsidRPr="004734B7">
        <w:br w:type="page"/>
      </w:r>
    </w:p>
    <w:p w14:paraId="6CB0348C" w14:textId="3796A6F8" w:rsidR="004734B7" w:rsidRDefault="004734B7" w:rsidP="004734B7">
      <w:pPr>
        <w:pStyle w:val="CapstoneReport"/>
        <w:jc w:val="center"/>
        <w:rPr>
          <w:b/>
          <w:bCs/>
          <w:sz w:val="40"/>
          <w:szCs w:val="36"/>
        </w:rPr>
      </w:pPr>
      <w:r w:rsidRPr="004734B7">
        <w:rPr>
          <w:b/>
          <w:bCs/>
          <w:sz w:val="40"/>
          <w:szCs w:val="36"/>
        </w:rPr>
        <w:lastRenderedPageBreak/>
        <w:t>ABSTRACT</w:t>
      </w:r>
    </w:p>
    <w:p w14:paraId="6C923B1A" w14:textId="2B2DDC4B" w:rsidR="00D27A8D" w:rsidRDefault="00D27A8D" w:rsidP="00D27A8D">
      <w:pPr>
        <w:pStyle w:val="CapstoneReport"/>
      </w:pPr>
      <w:r>
        <w:tab/>
        <w:t xml:space="preserve">E-commerce is </w:t>
      </w:r>
      <w:r w:rsidR="00DD569E">
        <w:t xml:space="preserve">a term which refers to </w:t>
      </w:r>
      <w:r>
        <w:t>creating artificial environment that build a bridge between seller and customer through web</w:t>
      </w:r>
      <w:r w:rsidR="008B419A">
        <w:t xml:space="preserve"> sites</w:t>
      </w:r>
      <w:r>
        <w:t>, mobile applications.</w:t>
      </w:r>
    </w:p>
    <w:p w14:paraId="482ECA5E" w14:textId="6D8CFB64" w:rsidR="008B419A" w:rsidRDefault="004734B7" w:rsidP="008B419A">
      <w:pPr>
        <w:pStyle w:val="CapstoneReport"/>
        <w:ind w:firstLine="708"/>
      </w:pPr>
      <w:r>
        <w:t>Our project is about creating well-structured web site and mobile application</w:t>
      </w:r>
      <w:r w:rsidR="001079E9">
        <w:t xml:space="preserve"> by carin</w:t>
      </w:r>
      <w:r w:rsidR="004D2247">
        <w:t>g high quality user experience</w:t>
      </w:r>
      <w:r w:rsidR="008B419A">
        <w:t>,</w:t>
      </w:r>
      <w:r w:rsidR="004D2247">
        <w:t xml:space="preserve"> </w:t>
      </w:r>
      <w:r>
        <w:t xml:space="preserve">in order to </w:t>
      </w:r>
      <w:r w:rsidR="004D2247">
        <w:t>provide</w:t>
      </w:r>
      <w:r>
        <w:t xml:space="preserve"> e-commerce</w:t>
      </w:r>
      <w:r w:rsidR="004D2247">
        <w:t xml:space="preserve"> service </w:t>
      </w:r>
      <w:r>
        <w:t xml:space="preserve">to </w:t>
      </w:r>
      <w:r w:rsidR="004D2247">
        <w:t xml:space="preserve">the </w:t>
      </w:r>
      <w:r>
        <w:t>end user</w:t>
      </w:r>
      <w:r w:rsidR="008E5E38">
        <w:t>.</w:t>
      </w:r>
      <w:r w:rsidR="008B419A">
        <w:t xml:space="preserve"> At the end of the project, our aim is to gain more experience about software development and create easily usable, comprehensive e-commerce web site and mobile application.</w:t>
      </w:r>
    </w:p>
    <w:p w14:paraId="69441BB8" w14:textId="77777777" w:rsidR="008B419A" w:rsidRDefault="008B419A" w:rsidP="000C4353">
      <w:pPr>
        <w:pStyle w:val="CapstoneReport"/>
        <w:ind w:firstLine="708"/>
      </w:pPr>
    </w:p>
    <w:p w14:paraId="2DC62504" w14:textId="77777777" w:rsidR="004734B7" w:rsidRDefault="004734B7">
      <w:pPr>
        <w:rPr>
          <w:rFonts w:ascii="Times New Roman" w:hAnsi="Times New Roman"/>
          <w:color w:val="000000" w:themeColor="text1"/>
          <w:sz w:val="24"/>
        </w:rPr>
      </w:pPr>
      <w:r>
        <w:br w:type="page"/>
      </w:r>
    </w:p>
    <w:p w14:paraId="4436F234" w14:textId="1E1CF225" w:rsidR="004734B7" w:rsidRDefault="004734B7" w:rsidP="004734B7">
      <w:pPr>
        <w:pStyle w:val="CapstoneReport"/>
        <w:jc w:val="center"/>
        <w:rPr>
          <w:b/>
          <w:bCs/>
          <w:sz w:val="40"/>
          <w:szCs w:val="36"/>
        </w:rPr>
      </w:pPr>
      <w:r>
        <w:rPr>
          <w:b/>
          <w:bCs/>
          <w:sz w:val="40"/>
          <w:szCs w:val="36"/>
        </w:rPr>
        <w:lastRenderedPageBreak/>
        <w:t>TABLE OF CONTENTS</w:t>
      </w:r>
    </w:p>
    <w:sdt>
      <w:sdtPr>
        <w:rPr>
          <w:rFonts w:asciiTheme="minorHAnsi" w:eastAsiaTheme="minorHAnsi" w:hAnsiTheme="minorHAnsi" w:cstheme="minorBidi"/>
          <w:color w:val="auto"/>
          <w:sz w:val="22"/>
          <w:szCs w:val="22"/>
        </w:rPr>
        <w:id w:val="1023213735"/>
        <w:docPartObj>
          <w:docPartGallery w:val="Table of Contents"/>
          <w:docPartUnique/>
        </w:docPartObj>
      </w:sdtPr>
      <w:sdtEndPr>
        <w:rPr>
          <w:b/>
          <w:bCs/>
          <w:noProof/>
        </w:rPr>
      </w:sdtEndPr>
      <w:sdtContent>
        <w:p w14:paraId="2FC5EC76" w14:textId="2EDA0ADD" w:rsidR="003A48BA" w:rsidRDefault="003A48BA">
          <w:pPr>
            <w:pStyle w:val="TOCHeading"/>
          </w:pPr>
        </w:p>
        <w:p w14:paraId="3130756C" w14:textId="3E3CC023" w:rsidR="007A1112" w:rsidRPr="007A1112" w:rsidRDefault="003A48BA">
          <w:pPr>
            <w:pStyle w:val="TOC1"/>
            <w:tabs>
              <w:tab w:val="right" w:leader="dot" w:pos="9062"/>
            </w:tabs>
            <w:rPr>
              <w:rFonts w:ascii="Times New Roman" w:eastAsiaTheme="minorEastAsia" w:hAnsi="Times New Roman" w:cs="Times New Roman"/>
              <w:noProof/>
              <w:sz w:val="24"/>
              <w:szCs w:val="24"/>
              <w:lang w:val="tr-TR" w:eastAsia="tr-TR"/>
            </w:rPr>
          </w:pPr>
          <w:r>
            <w:fldChar w:fldCharType="begin"/>
          </w:r>
          <w:r>
            <w:instrText xml:space="preserve"> TOC \o "1-3" \h \z \u </w:instrText>
          </w:r>
          <w:r>
            <w:fldChar w:fldCharType="separate"/>
          </w:r>
          <w:hyperlink w:anchor="_Toc122118144" w:history="1">
            <w:r w:rsidR="007A1112" w:rsidRPr="007A1112">
              <w:rPr>
                <w:rStyle w:val="Hyperlink"/>
                <w:rFonts w:ascii="Times New Roman" w:hAnsi="Times New Roman" w:cs="Times New Roman"/>
                <w:noProof/>
                <w:sz w:val="24"/>
                <w:szCs w:val="24"/>
              </w:rPr>
              <w:t>INTRODUCTION</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_Toc122118144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1</w:t>
            </w:r>
            <w:r w:rsidR="007A1112" w:rsidRPr="007A1112">
              <w:rPr>
                <w:rFonts w:ascii="Times New Roman" w:hAnsi="Times New Roman" w:cs="Times New Roman"/>
                <w:noProof/>
                <w:webHidden/>
                <w:sz w:val="24"/>
                <w:szCs w:val="24"/>
              </w:rPr>
              <w:fldChar w:fldCharType="end"/>
            </w:r>
          </w:hyperlink>
        </w:p>
        <w:p w14:paraId="2B158488" w14:textId="5636BE7F" w:rsidR="007A1112" w:rsidRPr="007A1112"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2118145" w:history="1">
            <w:r w:rsidR="007A1112" w:rsidRPr="007A1112">
              <w:rPr>
                <w:rStyle w:val="Hyperlink"/>
                <w:rFonts w:ascii="Times New Roman" w:hAnsi="Times New Roman" w:cs="Times New Roman"/>
                <w:noProof/>
                <w:sz w:val="24"/>
                <w:szCs w:val="24"/>
              </w:rPr>
              <w:t>LITERATURE REVIEW</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_Toc122118145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2</w:t>
            </w:r>
            <w:r w:rsidR="007A1112" w:rsidRPr="007A1112">
              <w:rPr>
                <w:rFonts w:ascii="Times New Roman" w:hAnsi="Times New Roman" w:cs="Times New Roman"/>
                <w:noProof/>
                <w:webHidden/>
                <w:sz w:val="24"/>
                <w:szCs w:val="24"/>
              </w:rPr>
              <w:fldChar w:fldCharType="end"/>
            </w:r>
          </w:hyperlink>
        </w:p>
        <w:p w14:paraId="738A1624" w14:textId="2E19A285" w:rsidR="007A1112" w:rsidRPr="007A1112"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2118146" w:history="1">
            <w:r w:rsidR="007A1112" w:rsidRPr="007A1112">
              <w:rPr>
                <w:rStyle w:val="Hyperlink"/>
                <w:rFonts w:ascii="Times New Roman" w:hAnsi="Times New Roman" w:cs="Times New Roman"/>
                <w:noProof/>
                <w:sz w:val="24"/>
                <w:szCs w:val="24"/>
              </w:rPr>
              <w:t>MATERIAL AND METHODS</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_Toc122118146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3</w:t>
            </w:r>
            <w:r w:rsidR="007A1112" w:rsidRPr="007A1112">
              <w:rPr>
                <w:rFonts w:ascii="Times New Roman" w:hAnsi="Times New Roman" w:cs="Times New Roman"/>
                <w:noProof/>
                <w:webHidden/>
                <w:sz w:val="24"/>
                <w:szCs w:val="24"/>
              </w:rPr>
              <w:fldChar w:fldCharType="end"/>
            </w:r>
          </w:hyperlink>
        </w:p>
        <w:p w14:paraId="138060E3" w14:textId="311C0270" w:rsidR="007A1112" w:rsidRPr="007A1112"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2118147" w:history="1">
            <w:r w:rsidR="007A1112" w:rsidRPr="007A1112">
              <w:rPr>
                <w:rStyle w:val="Hyperlink"/>
                <w:rFonts w:ascii="Times New Roman" w:hAnsi="Times New Roman" w:cs="Times New Roman"/>
                <w:noProof/>
                <w:sz w:val="24"/>
                <w:szCs w:val="24"/>
              </w:rPr>
              <w:t>EXPECTED RESULTS UNTIL THE NEXT REPORT ON THE PROJECT</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_Toc122118147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4</w:t>
            </w:r>
            <w:r w:rsidR="007A1112" w:rsidRPr="007A1112">
              <w:rPr>
                <w:rFonts w:ascii="Times New Roman" w:hAnsi="Times New Roman" w:cs="Times New Roman"/>
                <w:noProof/>
                <w:webHidden/>
                <w:sz w:val="24"/>
                <w:szCs w:val="24"/>
              </w:rPr>
              <w:fldChar w:fldCharType="end"/>
            </w:r>
          </w:hyperlink>
        </w:p>
        <w:p w14:paraId="3F11970B" w14:textId="40EDABC9" w:rsidR="007A1112" w:rsidRPr="007A1112"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2118148" w:history="1">
            <w:r w:rsidR="007A1112" w:rsidRPr="007A1112">
              <w:rPr>
                <w:rStyle w:val="Hyperlink"/>
                <w:rFonts w:ascii="Times New Roman" w:hAnsi="Times New Roman" w:cs="Times New Roman"/>
                <w:noProof/>
                <w:sz w:val="24"/>
                <w:szCs w:val="24"/>
              </w:rPr>
              <w:t>GANTT CHART</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_Toc122118148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5</w:t>
            </w:r>
            <w:r w:rsidR="007A1112" w:rsidRPr="007A1112">
              <w:rPr>
                <w:rFonts w:ascii="Times New Roman" w:hAnsi="Times New Roman" w:cs="Times New Roman"/>
                <w:noProof/>
                <w:webHidden/>
                <w:sz w:val="24"/>
                <w:szCs w:val="24"/>
              </w:rPr>
              <w:fldChar w:fldCharType="end"/>
            </w:r>
          </w:hyperlink>
        </w:p>
        <w:p w14:paraId="20DC4BC7" w14:textId="2052EB1B" w:rsidR="007A1112" w:rsidRPr="007A1112"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2118149" w:history="1">
            <w:r w:rsidR="007A1112" w:rsidRPr="007A1112">
              <w:rPr>
                <w:rStyle w:val="Hyperlink"/>
                <w:rFonts w:ascii="Times New Roman" w:hAnsi="Times New Roman" w:cs="Times New Roman"/>
                <w:noProof/>
                <w:sz w:val="24"/>
                <w:szCs w:val="24"/>
              </w:rPr>
              <w:t>REFERENCES</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_Toc122118149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6</w:t>
            </w:r>
            <w:r w:rsidR="007A1112" w:rsidRPr="007A1112">
              <w:rPr>
                <w:rFonts w:ascii="Times New Roman" w:hAnsi="Times New Roman" w:cs="Times New Roman"/>
                <w:noProof/>
                <w:webHidden/>
                <w:sz w:val="24"/>
                <w:szCs w:val="24"/>
              </w:rPr>
              <w:fldChar w:fldCharType="end"/>
            </w:r>
          </w:hyperlink>
        </w:p>
        <w:p w14:paraId="3E53CF69" w14:textId="2BB7A061" w:rsidR="007A1112" w:rsidRDefault="00000000">
          <w:pPr>
            <w:pStyle w:val="TOC1"/>
            <w:tabs>
              <w:tab w:val="right" w:leader="dot" w:pos="9062"/>
            </w:tabs>
            <w:rPr>
              <w:rFonts w:eastAsiaTheme="minorEastAsia"/>
              <w:noProof/>
              <w:lang w:val="tr-TR" w:eastAsia="tr-TR"/>
            </w:rPr>
          </w:pPr>
          <w:hyperlink w:anchor="_Toc122118150" w:history="1">
            <w:r w:rsidR="007A1112" w:rsidRPr="007A1112">
              <w:rPr>
                <w:rStyle w:val="Hyperlink"/>
                <w:rFonts w:ascii="Times New Roman" w:hAnsi="Times New Roman" w:cs="Times New Roman"/>
                <w:noProof/>
                <w:sz w:val="24"/>
                <w:szCs w:val="24"/>
              </w:rPr>
              <w:t>LIST OF FIGURES</w:t>
            </w:r>
            <w:r w:rsidR="007A1112" w:rsidRPr="007A1112">
              <w:rPr>
                <w:rFonts w:ascii="Times New Roman" w:hAnsi="Times New Roman" w:cs="Times New Roman"/>
                <w:noProof/>
                <w:webHidden/>
                <w:sz w:val="24"/>
                <w:szCs w:val="24"/>
              </w:rPr>
              <w:tab/>
            </w:r>
            <w:r w:rsidR="007A1112" w:rsidRPr="007A1112">
              <w:rPr>
                <w:rFonts w:ascii="Times New Roman" w:hAnsi="Times New Roman" w:cs="Times New Roman"/>
                <w:noProof/>
                <w:webHidden/>
                <w:sz w:val="24"/>
                <w:szCs w:val="24"/>
              </w:rPr>
              <w:fldChar w:fldCharType="begin"/>
            </w:r>
            <w:r w:rsidR="007A1112" w:rsidRPr="007A1112">
              <w:rPr>
                <w:rFonts w:ascii="Times New Roman" w:hAnsi="Times New Roman" w:cs="Times New Roman"/>
                <w:noProof/>
                <w:webHidden/>
                <w:sz w:val="24"/>
                <w:szCs w:val="24"/>
              </w:rPr>
              <w:instrText xml:space="preserve"> PAGEREF _Toc122118150 \h </w:instrText>
            </w:r>
            <w:r w:rsidR="007A1112" w:rsidRPr="007A1112">
              <w:rPr>
                <w:rFonts w:ascii="Times New Roman" w:hAnsi="Times New Roman" w:cs="Times New Roman"/>
                <w:noProof/>
                <w:webHidden/>
                <w:sz w:val="24"/>
                <w:szCs w:val="24"/>
              </w:rPr>
            </w:r>
            <w:r w:rsidR="007A1112" w:rsidRPr="007A1112">
              <w:rPr>
                <w:rFonts w:ascii="Times New Roman" w:hAnsi="Times New Roman" w:cs="Times New Roman"/>
                <w:noProof/>
                <w:webHidden/>
                <w:sz w:val="24"/>
                <w:szCs w:val="24"/>
              </w:rPr>
              <w:fldChar w:fldCharType="separate"/>
            </w:r>
            <w:r w:rsidR="007A1112" w:rsidRPr="007A1112">
              <w:rPr>
                <w:rFonts w:ascii="Times New Roman" w:hAnsi="Times New Roman" w:cs="Times New Roman"/>
                <w:noProof/>
                <w:webHidden/>
                <w:sz w:val="24"/>
                <w:szCs w:val="24"/>
              </w:rPr>
              <w:t>7</w:t>
            </w:r>
            <w:r w:rsidR="007A1112" w:rsidRPr="007A1112">
              <w:rPr>
                <w:rFonts w:ascii="Times New Roman" w:hAnsi="Times New Roman" w:cs="Times New Roman"/>
                <w:noProof/>
                <w:webHidden/>
                <w:sz w:val="24"/>
                <w:szCs w:val="24"/>
              </w:rPr>
              <w:fldChar w:fldCharType="end"/>
            </w:r>
          </w:hyperlink>
        </w:p>
        <w:p w14:paraId="570D3951" w14:textId="49147745" w:rsidR="003A48BA" w:rsidRDefault="003A48BA">
          <w:r>
            <w:rPr>
              <w:b/>
              <w:bCs/>
              <w:noProof/>
            </w:rPr>
            <w:fldChar w:fldCharType="end"/>
          </w:r>
        </w:p>
      </w:sdtContent>
    </w:sdt>
    <w:p w14:paraId="578241A4" w14:textId="77777777" w:rsidR="003A48BA" w:rsidRDefault="003A48BA" w:rsidP="004734B7">
      <w:pPr>
        <w:pStyle w:val="CapstoneReport"/>
        <w:jc w:val="center"/>
        <w:rPr>
          <w:b/>
          <w:bCs/>
          <w:sz w:val="40"/>
          <w:szCs w:val="36"/>
        </w:rPr>
      </w:pPr>
    </w:p>
    <w:p w14:paraId="117514FF" w14:textId="77777777" w:rsidR="002C3864" w:rsidRDefault="004734B7">
      <w:pPr>
        <w:rPr>
          <w:b/>
          <w:bCs/>
          <w:sz w:val="40"/>
          <w:szCs w:val="36"/>
        </w:rPr>
        <w:sectPr w:rsidR="002C3864" w:rsidSect="000F16FC">
          <w:footerReference w:type="default" r:id="rId8"/>
          <w:pgSz w:w="11906" w:h="16838" w:code="9"/>
          <w:pgMar w:top="1417" w:right="1417" w:bottom="1417" w:left="1417" w:header="708" w:footer="708" w:gutter="0"/>
          <w:pgNumType w:start="2"/>
          <w:cols w:space="708"/>
          <w:docGrid w:linePitch="360"/>
        </w:sectPr>
      </w:pPr>
      <w:r>
        <w:rPr>
          <w:b/>
          <w:bCs/>
          <w:sz w:val="40"/>
          <w:szCs w:val="36"/>
        </w:rPr>
        <w:br w:type="page"/>
      </w:r>
    </w:p>
    <w:p w14:paraId="2EBBF398" w14:textId="1CC5B5CD" w:rsidR="004734B7" w:rsidRDefault="004734B7">
      <w:pPr>
        <w:rPr>
          <w:rFonts w:ascii="Times New Roman" w:hAnsi="Times New Roman"/>
          <w:b/>
          <w:bCs/>
          <w:color w:val="000000" w:themeColor="text1"/>
          <w:sz w:val="40"/>
          <w:szCs w:val="36"/>
        </w:rPr>
      </w:pPr>
    </w:p>
    <w:p w14:paraId="5F6C72BF" w14:textId="7AFA3679" w:rsidR="004734B7" w:rsidRDefault="004734B7" w:rsidP="002C3864">
      <w:pPr>
        <w:pStyle w:val="CapstoneReportHeading1"/>
        <w:ind w:firstLine="708"/>
      </w:pPr>
      <w:bookmarkStart w:id="0" w:name="_Toc122118144"/>
      <w:r>
        <w:t>INTRODUCTION</w:t>
      </w:r>
      <w:bookmarkEnd w:id="0"/>
    </w:p>
    <w:p w14:paraId="66F1AC4C" w14:textId="044305E2" w:rsidR="00BB76F6" w:rsidRDefault="00BB76F6" w:rsidP="00BB76F6">
      <w:pPr>
        <w:pStyle w:val="CapstoneReport"/>
      </w:pPr>
      <w:r>
        <w:tab/>
        <w:t xml:space="preserve">Because of the fact that human being </w:t>
      </w:r>
      <w:r w:rsidR="00E03A55">
        <w:t>have been suffering from</w:t>
      </w:r>
      <w:r>
        <w:t xml:space="preserve"> </w:t>
      </w:r>
      <w:r w:rsidR="00E03A55">
        <w:t>COVID-19 pandemic, problem that is conventional shopping especially in crowded places being risky raised and therefore</w:t>
      </w:r>
      <w:r>
        <w:t>,</w:t>
      </w:r>
      <w:r w:rsidR="00E03A55">
        <w:t xml:space="preserve"> </w:t>
      </w:r>
      <w:r>
        <w:t>their approach to the shopping have changed</w:t>
      </w:r>
      <w:r w:rsidR="00E03A55">
        <w:t xml:space="preserve"> from the conventional shopping to the online shopping</w:t>
      </w:r>
      <w:r>
        <w:t xml:space="preserve"> and these circumstances create a need for online shopping </w:t>
      </w:r>
      <w:r w:rsidR="002F5A75">
        <w:t>applications</w:t>
      </w:r>
      <w:r>
        <w:t xml:space="preserve"> and a new term e-commerce. </w:t>
      </w:r>
    </w:p>
    <w:p w14:paraId="0BD38DC7" w14:textId="1F035215" w:rsidR="002F5A75" w:rsidRDefault="002F5A75" w:rsidP="00BB76F6">
      <w:pPr>
        <w:pStyle w:val="CapstoneReport"/>
      </w:pPr>
      <w:r>
        <w:tab/>
        <w:t xml:space="preserve">Because of </w:t>
      </w:r>
      <w:r w:rsidR="000E56F9">
        <w:t>raised</w:t>
      </w:r>
      <w:r>
        <w:t xml:space="preserve"> and continuing problem of </w:t>
      </w:r>
      <w:r w:rsidR="008E10BE">
        <w:t>being risky of conventional shopping because of pandemic and therefore changed shopping habits, we have decided to develop e-commerce web and mobile application.</w:t>
      </w:r>
    </w:p>
    <w:p w14:paraId="65352372" w14:textId="139651DD" w:rsidR="00F524EE" w:rsidRDefault="00271394" w:rsidP="00AF45A0">
      <w:pPr>
        <w:pStyle w:val="CapstoneReport"/>
      </w:pPr>
      <w:r>
        <w:tab/>
        <w:t xml:space="preserve">We believe that </w:t>
      </w:r>
      <w:r w:rsidRPr="000E56F9">
        <w:rPr>
          <w:highlight w:val="yellow"/>
        </w:rPr>
        <w:t>construct</w:t>
      </w:r>
      <w:r w:rsidR="000E56F9" w:rsidRPr="000E56F9">
        <w:rPr>
          <w:highlight w:val="yellow"/>
        </w:rPr>
        <w:t>ing</w:t>
      </w:r>
      <w:r>
        <w:t xml:space="preserve"> a not complicate</w:t>
      </w:r>
      <w:r w:rsidR="00AF45A0">
        <w:t xml:space="preserve"> to use</w:t>
      </w:r>
      <w:r>
        <w:t xml:space="preserve"> e-commerce application starts from well-thought project basis. In the front-end side, we will construct project basis in a way that core components that builds UI of the applications hides the complication of the back-end of the project and serves </w:t>
      </w:r>
      <w:r w:rsidR="00AF45A0">
        <w:t>easy</w:t>
      </w:r>
      <w:r>
        <w:t xml:space="preserve"> usage. In the back-end side, we construct our application in a manner caring about responsiveness and speed in the whole of the project. After creating our basic, core mechanisms for our application, we will continue build new mechanisms without losing the main idea</w:t>
      </w:r>
      <w:r w:rsidR="00AF45A0">
        <w:t>s</w:t>
      </w:r>
      <w:r>
        <w:t xml:space="preserve"> of the project by using these core mechanisms in a cumulative manner</w:t>
      </w:r>
      <w:r w:rsidR="003A48BA">
        <w:t>.</w:t>
      </w:r>
    </w:p>
    <w:p w14:paraId="382B8188" w14:textId="3446A4CA" w:rsidR="004734B7" w:rsidRDefault="00F524EE" w:rsidP="00F524EE">
      <w:pPr>
        <w:pStyle w:val="CapstoneReport"/>
        <w:ind w:firstLine="708"/>
      </w:pPr>
      <w:r w:rsidRPr="00F524EE">
        <w:t>We decided to choose this problem to solve because e-commerce is one of the best growing areas in the software development and hopefully, making use of e-commerce applications more basic to the general user will increase this growing rate more.</w:t>
      </w:r>
      <w:r w:rsidR="004734B7">
        <w:br w:type="page"/>
      </w:r>
    </w:p>
    <w:p w14:paraId="3EC356A6" w14:textId="1C3D8053" w:rsidR="004734B7" w:rsidRDefault="004734B7" w:rsidP="004734B7">
      <w:pPr>
        <w:pStyle w:val="CapstoneReportHeading1"/>
        <w:ind w:firstLine="708"/>
      </w:pPr>
      <w:bookmarkStart w:id="1" w:name="_Toc122118145"/>
      <w:r>
        <w:lastRenderedPageBreak/>
        <w:t>LITERATURE REVIEW</w:t>
      </w:r>
      <w:bookmarkEnd w:id="1"/>
    </w:p>
    <w:p w14:paraId="7E70A75F" w14:textId="5CD0DFE2" w:rsidR="00A65E83" w:rsidRDefault="00A65E83" w:rsidP="00A65E83">
      <w:pPr>
        <w:pStyle w:val="CapstoneReport"/>
      </w:pPr>
      <w:r>
        <w:tab/>
      </w:r>
    </w:p>
    <w:p w14:paraId="31F2D9E8" w14:textId="5C68F67B" w:rsidR="00F524EE" w:rsidRPr="00F524EE" w:rsidRDefault="00F524EE" w:rsidP="00F524EE">
      <w:pPr>
        <w:pStyle w:val="CapstoneReport"/>
        <w:ind w:firstLine="708"/>
      </w:pPr>
      <w:proofErr w:type="spellStart"/>
      <w:r w:rsidRPr="00F524EE">
        <w:t>Anam</w:t>
      </w:r>
      <w:proofErr w:type="spellEnd"/>
      <w:r w:rsidRPr="00F524EE">
        <w:t xml:space="preserve"> Bhatti and </w:t>
      </w:r>
      <w:r w:rsidR="000E56F9" w:rsidRPr="000E56F9">
        <w:rPr>
          <w:highlight w:val="yellow"/>
        </w:rPr>
        <w:t>e</w:t>
      </w:r>
      <w:r w:rsidRPr="000E56F9">
        <w:rPr>
          <w:highlight w:val="yellow"/>
        </w:rPr>
        <w:t>t al</w:t>
      </w:r>
      <w:r w:rsidRPr="00F524EE">
        <w:t xml:space="preserve"> claimed that: “In this article determined the ecommerce trends in coronavirus predicament as well as how imminent progress in e-commerce that might affect consumer behavior in future.”.</w:t>
      </w:r>
      <w:sdt>
        <w:sdtPr>
          <w:id w:val="-874079666"/>
          <w:citation/>
        </w:sdtPr>
        <w:sdtContent>
          <w:r>
            <w:fldChar w:fldCharType="begin"/>
          </w:r>
          <w:r w:rsidR="00856001">
            <w:rPr>
              <w:lang w:val="tr-TR"/>
            </w:rPr>
            <w:instrText xml:space="preserve">CITATION Bha20 \l 1055 </w:instrText>
          </w:r>
          <w:r>
            <w:fldChar w:fldCharType="separate"/>
          </w:r>
          <w:r w:rsidR="00E67F15">
            <w:rPr>
              <w:noProof/>
              <w:lang w:val="tr-TR"/>
            </w:rPr>
            <w:t xml:space="preserve"> </w:t>
          </w:r>
          <w:r w:rsidR="00E67F15" w:rsidRPr="00E67F15">
            <w:rPr>
              <w:noProof/>
              <w:lang w:val="tr-TR"/>
            </w:rPr>
            <w:t>[1]</w:t>
          </w:r>
          <w:r>
            <w:fldChar w:fldCharType="end"/>
          </w:r>
        </w:sdtContent>
      </w:sdt>
    </w:p>
    <w:p w14:paraId="4C9E7119" w14:textId="61A9B34B" w:rsidR="00F524EE" w:rsidRPr="00F524EE" w:rsidRDefault="00F524EE" w:rsidP="00F524EE">
      <w:pPr>
        <w:pStyle w:val="CapstoneReport"/>
      </w:pPr>
      <w:r w:rsidRPr="00F524EE">
        <w:tab/>
        <w:t>A</w:t>
      </w:r>
      <w:r w:rsidR="00856001">
        <w:t xml:space="preserve">s it can be seen above that </w:t>
      </w:r>
      <w:r w:rsidRPr="00F524EE">
        <w:t xml:space="preserve">the relationship between e-commerce </w:t>
      </w:r>
      <w:r>
        <w:t>and coronavirus has been stated in other studies also.</w:t>
      </w:r>
    </w:p>
    <w:p w14:paraId="7565A16C" w14:textId="3F010BC1" w:rsidR="00F524EE" w:rsidRDefault="00F524EE" w:rsidP="00F524EE">
      <w:pPr>
        <w:pStyle w:val="CapstoneReport"/>
        <w:ind w:firstLine="708"/>
      </w:pPr>
      <w:r>
        <w:t>For instance, one of t</w:t>
      </w:r>
      <w:r w:rsidRPr="00F524EE">
        <w:t>h</w:t>
      </w:r>
      <w:r>
        <w:t>e e-commerce web</w:t>
      </w:r>
      <w:r w:rsidR="0075516D">
        <w:t xml:space="preserve"> </w:t>
      </w:r>
      <w:proofErr w:type="gramStart"/>
      <w:r w:rsidR="0075516D">
        <w:t>site</w:t>
      </w:r>
      <w:proofErr w:type="gramEnd"/>
      <w:r w:rsidR="0075516D">
        <w:t xml:space="preserve"> </w:t>
      </w:r>
      <w:r>
        <w:t xml:space="preserve">is of </w:t>
      </w:r>
      <w:proofErr w:type="spellStart"/>
      <w:r w:rsidRPr="00B20D7F">
        <w:rPr>
          <w:highlight w:val="yellow"/>
        </w:rPr>
        <w:t>MediaMarkt</w:t>
      </w:r>
      <w:proofErr w:type="spellEnd"/>
      <w:r>
        <w:t xml:space="preserve"> that is company selling technological products</w:t>
      </w:r>
      <w:r w:rsidR="00F036C1">
        <w:t>.</w:t>
      </w:r>
      <w:r>
        <w:t xml:space="preserve"> </w:t>
      </w:r>
      <w:r w:rsidR="00F036C1">
        <w:t>A</w:t>
      </w:r>
      <w:r>
        <w:t xml:space="preserve">nd </w:t>
      </w:r>
      <w:r w:rsidR="0075516D">
        <w:t xml:space="preserve">UI </w:t>
      </w:r>
      <w:r>
        <w:t>o</w:t>
      </w:r>
      <w:r w:rsidR="0075516D">
        <w:t>f</w:t>
      </w:r>
      <w:r>
        <w:t xml:space="preserve"> the </w:t>
      </w:r>
      <w:proofErr w:type="spellStart"/>
      <w:r>
        <w:t>M</w:t>
      </w:r>
      <w:r w:rsidRPr="00F524EE">
        <w:t>edia</w:t>
      </w:r>
      <w:r>
        <w:t>M</w:t>
      </w:r>
      <w:r w:rsidRPr="00F524EE">
        <w:t>arkt</w:t>
      </w:r>
      <w:proofErr w:type="spellEnd"/>
      <w:r w:rsidRPr="00F524EE">
        <w:t xml:space="preserve"> site </w:t>
      </w:r>
      <w:r w:rsidR="0075516D">
        <w:t>sometimes can be</w:t>
      </w:r>
      <w:r w:rsidRPr="00F524EE">
        <w:t xml:space="preserve"> very complicated. </w:t>
      </w:r>
      <w:proofErr w:type="gramStart"/>
      <w:r w:rsidR="0075516D">
        <w:t>Also</w:t>
      </w:r>
      <w:proofErr w:type="gramEnd"/>
      <w:r w:rsidR="0075516D">
        <w:t xml:space="preserve"> web site has not responsive design.</w:t>
      </w:r>
      <w:sdt>
        <w:sdtPr>
          <w:id w:val="378051475"/>
          <w:citation/>
        </w:sdtPr>
        <w:sdtContent>
          <w:r w:rsidR="00E67F15">
            <w:fldChar w:fldCharType="begin"/>
          </w:r>
          <w:r w:rsidR="00E67F15">
            <w:rPr>
              <w:lang w:val="tr-TR"/>
            </w:rPr>
            <w:instrText xml:space="preserve"> CITATION MediaMarkt \l 1055 </w:instrText>
          </w:r>
          <w:r w:rsidR="00E67F15">
            <w:fldChar w:fldCharType="separate"/>
          </w:r>
          <w:r w:rsidR="00E67F15">
            <w:rPr>
              <w:noProof/>
              <w:lang w:val="tr-TR"/>
            </w:rPr>
            <w:t xml:space="preserve"> </w:t>
          </w:r>
          <w:r w:rsidR="00E67F15" w:rsidRPr="00E67F15">
            <w:rPr>
              <w:noProof/>
              <w:lang w:val="tr-TR"/>
            </w:rPr>
            <w:t>[2]</w:t>
          </w:r>
          <w:r w:rsidR="00E67F15">
            <w:fldChar w:fldCharType="end"/>
          </w:r>
        </w:sdtContent>
      </w:sdt>
      <w:r w:rsidR="0075516D">
        <w:t xml:space="preserve"> </w:t>
      </w:r>
      <w:r w:rsidR="0075516D">
        <w:rPr>
          <w:highlight w:val="yellow"/>
        </w:rPr>
        <w:t>Our</w:t>
      </w:r>
      <w:r w:rsidR="000E56F9" w:rsidRPr="000E56F9">
        <w:rPr>
          <w:highlight w:val="yellow"/>
        </w:rPr>
        <w:t xml:space="preserve"> a</w:t>
      </w:r>
      <w:r w:rsidRPr="000E56F9">
        <w:rPr>
          <w:highlight w:val="yellow"/>
        </w:rPr>
        <w:t>im</w:t>
      </w:r>
      <w:r w:rsidRPr="00F524EE">
        <w:t xml:space="preserve"> is to simplify such complicated situations</w:t>
      </w:r>
      <w:r w:rsidR="0075516D">
        <w:t xml:space="preserve"> and provide responsive design</w:t>
      </w:r>
      <w:r w:rsidRPr="00F524EE">
        <w:t>.</w:t>
      </w:r>
    </w:p>
    <w:p w14:paraId="0B197871" w14:textId="77777777" w:rsidR="00F524EE" w:rsidRPr="00F524EE" w:rsidRDefault="00F524EE" w:rsidP="00F524EE">
      <w:pPr>
        <w:pStyle w:val="CapstoneReport"/>
        <w:ind w:firstLine="708"/>
      </w:pPr>
    </w:p>
    <w:p w14:paraId="56EEA82A" w14:textId="08D34A43" w:rsidR="00F524EE" w:rsidRPr="00F524EE" w:rsidRDefault="00F524EE" w:rsidP="00F524EE">
      <w:pPr>
        <w:pStyle w:val="CapstoneReport"/>
        <w:ind w:firstLine="708"/>
      </w:pPr>
    </w:p>
    <w:p w14:paraId="5885E5DA" w14:textId="77777777" w:rsidR="00A37641" w:rsidRDefault="00A37641" w:rsidP="00A37641">
      <w:pPr>
        <w:pStyle w:val="CapstoneReport"/>
      </w:pPr>
    </w:p>
    <w:p w14:paraId="4C55175E" w14:textId="77777777" w:rsidR="004734B7" w:rsidRDefault="004734B7">
      <w:pPr>
        <w:rPr>
          <w:rFonts w:ascii="Times New Roman" w:eastAsiaTheme="majorEastAsia" w:hAnsi="Times New Roman" w:cstheme="majorBidi"/>
          <w:b/>
          <w:color w:val="000000" w:themeColor="text1"/>
          <w:sz w:val="32"/>
          <w:szCs w:val="32"/>
        </w:rPr>
      </w:pPr>
      <w:r>
        <w:br w:type="page"/>
      </w:r>
    </w:p>
    <w:p w14:paraId="684B83A7" w14:textId="7A77889D" w:rsidR="004734B7" w:rsidRDefault="004734B7" w:rsidP="004734B7">
      <w:pPr>
        <w:pStyle w:val="CapstoneReportHeading1"/>
        <w:ind w:firstLine="708"/>
      </w:pPr>
      <w:bookmarkStart w:id="2" w:name="_Toc122118146"/>
      <w:r w:rsidRPr="00E67F15">
        <w:rPr>
          <w:highlight w:val="yellow"/>
        </w:rPr>
        <w:lastRenderedPageBreak/>
        <w:t>MATERIAL AND METHODS</w:t>
      </w:r>
      <w:bookmarkEnd w:id="2"/>
    </w:p>
    <w:p w14:paraId="56C0F54E" w14:textId="11E7CDB8" w:rsidR="00D71F02" w:rsidRDefault="00D71F02" w:rsidP="00D71F02">
      <w:pPr>
        <w:pStyle w:val="CapstoneReport"/>
      </w:pPr>
      <w:r>
        <w:tab/>
        <w:t>In order to make collaboration more effective and provide version control, we have considered to use Git version control system and GitHub.</w:t>
      </w:r>
      <w:sdt>
        <w:sdtPr>
          <w:id w:val="1271127831"/>
          <w:citation/>
        </w:sdtPr>
        <w:sdtContent>
          <w:r w:rsidR="00E67F15">
            <w:fldChar w:fldCharType="begin"/>
          </w:r>
          <w:r w:rsidR="00E67F15">
            <w:rPr>
              <w:lang w:val="tr-TR"/>
            </w:rPr>
            <w:instrText xml:space="preserve"> CITATION Git \l 1055 </w:instrText>
          </w:r>
          <w:r w:rsidR="00E67F15">
            <w:fldChar w:fldCharType="separate"/>
          </w:r>
          <w:r w:rsidR="00E67F15">
            <w:rPr>
              <w:noProof/>
              <w:lang w:val="tr-TR"/>
            </w:rPr>
            <w:t xml:space="preserve"> </w:t>
          </w:r>
          <w:r w:rsidR="00E67F15" w:rsidRPr="00E67F15">
            <w:rPr>
              <w:noProof/>
              <w:lang w:val="tr-TR"/>
            </w:rPr>
            <w:t>[3]</w:t>
          </w:r>
          <w:r w:rsidR="00E67F15">
            <w:fldChar w:fldCharType="end"/>
          </w:r>
        </w:sdtContent>
      </w:sdt>
      <w:sdt>
        <w:sdtPr>
          <w:id w:val="680162504"/>
          <w:citation/>
        </w:sdtPr>
        <w:sdtContent>
          <w:r w:rsidR="00E67F15">
            <w:fldChar w:fldCharType="begin"/>
          </w:r>
          <w:r w:rsidR="00E67F15">
            <w:rPr>
              <w:lang w:val="tr-TR"/>
            </w:rPr>
            <w:instrText xml:space="preserve"> CITATION GitHub \l 1055 </w:instrText>
          </w:r>
          <w:r w:rsidR="00E67F15">
            <w:fldChar w:fldCharType="separate"/>
          </w:r>
          <w:r w:rsidR="00E67F15">
            <w:rPr>
              <w:noProof/>
              <w:lang w:val="tr-TR"/>
            </w:rPr>
            <w:t xml:space="preserve"> </w:t>
          </w:r>
          <w:r w:rsidR="00E67F15" w:rsidRPr="00E67F15">
            <w:rPr>
              <w:noProof/>
              <w:lang w:val="tr-TR"/>
            </w:rPr>
            <w:t>[4]</w:t>
          </w:r>
          <w:r w:rsidR="00E67F15">
            <w:fldChar w:fldCharType="end"/>
          </w:r>
        </w:sdtContent>
      </w:sdt>
    </w:p>
    <w:p w14:paraId="03CE2F0B" w14:textId="6E2E338B" w:rsidR="00A60DEA" w:rsidRDefault="00D71F02" w:rsidP="002C3864">
      <w:pPr>
        <w:pStyle w:val="CapstoneReport"/>
        <w:ind w:firstLine="708"/>
      </w:pPr>
      <w:r>
        <w:t>W</w:t>
      </w:r>
      <w:r w:rsidR="002C3864" w:rsidRPr="002C3864">
        <w:t xml:space="preserve">e </w:t>
      </w:r>
      <w:r w:rsidR="0009770E">
        <w:t xml:space="preserve">have </w:t>
      </w:r>
      <w:r w:rsidR="002C3864" w:rsidRPr="002C3864">
        <w:t xml:space="preserve">decided to use the </w:t>
      </w:r>
      <w:r w:rsidR="002C3864">
        <w:t xml:space="preserve">PostgreSQL </w:t>
      </w:r>
      <w:r w:rsidR="002C3864" w:rsidRPr="002C3864">
        <w:t>DBMS and Java</w:t>
      </w:r>
      <w:r w:rsidR="002C3864">
        <w:t>Script</w:t>
      </w:r>
      <w:r w:rsidR="002C3864" w:rsidRPr="002C3864">
        <w:t xml:space="preserve"> language</w:t>
      </w:r>
      <w:r w:rsidR="002C3864">
        <w:t xml:space="preserve"> and Node.js run time environment</w:t>
      </w:r>
      <w:r>
        <w:t xml:space="preserve"> and Express.js framework</w:t>
      </w:r>
      <w:r w:rsidR="002C3864" w:rsidRPr="002C3864">
        <w:t xml:space="preserve"> in order to develop our back</w:t>
      </w:r>
      <w:r w:rsidR="002C3864">
        <w:t>-</w:t>
      </w:r>
      <w:r w:rsidR="002C3864" w:rsidRPr="002C3864">
        <w:t>end for web site and mobile application.</w:t>
      </w:r>
      <w:sdt>
        <w:sdtPr>
          <w:id w:val="-1378611748"/>
          <w:citation/>
        </w:sdtPr>
        <w:sdtContent>
          <w:r w:rsidR="00E67F15">
            <w:fldChar w:fldCharType="begin"/>
          </w:r>
          <w:r w:rsidR="00E67F15">
            <w:rPr>
              <w:lang w:val="tr-TR"/>
            </w:rPr>
            <w:instrText xml:space="preserve"> CITATION Postgres \l 1055 </w:instrText>
          </w:r>
          <w:r w:rsidR="00E67F15">
            <w:fldChar w:fldCharType="separate"/>
          </w:r>
          <w:r w:rsidR="00E67F15">
            <w:rPr>
              <w:noProof/>
              <w:lang w:val="tr-TR"/>
            </w:rPr>
            <w:t xml:space="preserve"> </w:t>
          </w:r>
          <w:r w:rsidR="00E67F15" w:rsidRPr="00E67F15">
            <w:rPr>
              <w:noProof/>
              <w:lang w:val="tr-TR"/>
            </w:rPr>
            <w:t>[5]</w:t>
          </w:r>
          <w:r w:rsidR="00E67F15">
            <w:fldChar w:fldCharType="end"/>
          </w:r>
        </w:sdtContent>
      </w:sdt>
      <w:sdt>
        <w:sdtPr>
          <w:id w:val="-539740222"/>
          <w:citation/>
        </w:sdtPr>
        <w:sdtContent>
          <w:r w:rsidR="00E67F15">
            <w:fldChar w:fldCharType="begin"/>
          </w:r>
          <w:r w:rsidR="00E67F15">
            <w:rPr>
              <w:lang w:val="tr-TR"/>
            </w:rPr>
            <w:instrText xml:space="preserve"> CITATION Nod22 \l 1055 </w:instrText>
          </w:r>
          <w:r w:rsidR="00E67F15">
            <w:fldChar w:fldCharType="separate"/>
          </w:r>
          <w:r w:rsidR="00E67F15">
            <w:rPr>
              <w:noProof/>
              <w:lang w:val="tr-TR"/>
            </w:rPr>
            <w:t xml:space="preserve"> </w:t>
          </w:r>
          <w:r w:rsidR="00E67F15" w:rsidRPr="00E67F15">
            <w:rPr>
              <w:noProof/>
              <w:lang w:val="tr-TR"/>
            </w:rPr>
            <w:t>[6]</w:t>
          </w:r>
          <w:r w:rsidR="00E67F15">
            <w:fldChar w:fldCharType="end"/>
          </w:r>
        </w:sdtContent>
      </w:sdt>
      <w:r w:rsidR="00204F06">
        <w:t xml:space="preserve"> </w:t>
      </w:r>
      <w:sdt>
        <w:sdtPr>
          <w:id w:val="2106379860"/>
          <w:citation/>
        </w:sdtPr>
        <w:sdtContent>
          <w:r w:rsidR="00E67F15">
            <w:fldChar w:fldCharType="begin"/>
          </w:r>
          <w:r w:rsidR="00E67F15">
            <w:rPr>
              <w:lang w:val="tr-TR"/>
            </w:rPr>
            <w:instrText xml:space="preserve"> CITATION Express \l 1055 </w:instrText>
          </w:r>
          <w:r w:rsidR="00E67F15">
            <w:fldChar w:fldCharType="separate"/>
          </w:r>
          <w:r w:rsidR="00E67F15" w:rsidRPr="00E67F15">
            <w:rPr>
              <w:noProof/>
              <w:lang w:val="tr-TR"/>
            </w:rPr>
            <w:t>[7]</w:t>
          </w:r>
          <w:r w:rsidR="00E67F15">
            <w:fldChar w:fldCharType="end"/>
          </w:r>
        </w:sdtContent>
      </w:sdt>
      <w:r w:rsidR="00E67F15">
        <w:t xml:space="preserve"> </w:t>
      </w:r>
      <w:r w:rsidR="00204F06">
        <w:t>We will be using microservices architecture to constitute our back-end</w:t>
      </w:r>
      <w:r w:rsidR="00A60DEA">
        <w:t>.</w:t>
      </w:r>
    </w:p>
    <w:p w14:paraId="110F6F8E" w14:textId="7AF67BBB" w:rsidR="007120B1" w:rsidRDefault="002C3864" w:rsidP="007120B1">
      <w:pPr>
        <w:pStyle w:val="CapstoneReport"/>
        <w:ind w:firstLine="708"/>
      </w:pPr>
      <w:r w:rsidRPr="002C3864">
        <w:t>Moreover, we are going to use React, which is one of the JavaScript libraries</w:t>
      </w:r>
      <w:r w:rsidR="00A60DEA">
        <w:t xml:space="preserve"> that is used for generating UI</w:t>
      </w:r>
      <w:r w:rsidRPr="002C3864">
        <w:t>, with Styled Components, which is one of the modern styling methods</w:t>
      </w:r>
      <w:r w:rsidR="00A60DEA">
        <w:t xml:space="preserve"> in the web environment for styling the components created with React</w:t>
      </w:r>
      <w:r w:rsidRPr="002C3864">
        <w:t>.</w:t>
      </w:r>
      <w:sdt>
        <w:sdtPr>
          <w:id w:val="-179279454"/>
          <w:citation/>
        </w:sdtPr>
        <w:sdtContent>
          <w:r w:rsidR="00E67F15">
            <w:fldChar w:fldCharType="begin"/>
          </w:r>
          <w:r w:rsidR="00E67F15">
            <w:rPr>
              <w:lang w:val="tr-TR"/>
            </w:rPr>
            <w:instrText xml:space="preserve"> CITATION React \l 1055 </w:instrText>
          </w:r>
          <w:r w:rsidR="00E67F15">
            <w:fldChar w:fldCharType="separate"/>
          </w:r>
          <w:r w:rsidR="00E67F15">
            <w:rPr>
              <w:noProof/>
              <w:lang w:val="tr-TR"/>
            </w:rPr>
            <w:t xml:space="preserve"> </w:t>
          </w:r>
          <w:r w:rsidR="00E67F15" w:rsidRPr="00E67F15">
            <w:rPr>
              <w:noProof/>
              <w:lang w:val="tr-TR"/>
            </w:rPr>
            <w:t>[8]</w:t>
          </w:r>
          <w:r w:rsidR="00E67F15">
            <w:fldChar w:fldCharType="end"/>
          </w:r>
        </w:sdtContent>
      </w:sdt>
      <w:sdt>
        <w:sdtPr>
          <w:id w:val="1533842743"/>
          <w:citation/>
        </w:sdtPr>
        <w:sdtContent>
          <w:r w:rsidR="00E67F15">
            <w:fldChar w:fldCharType="begin"/>
          </w:r>
          <w:r w:rsidR="00E67F15">
            <w:rPr>
              <w:lang w:val="tr-TR"/>
            </w:rPr>
            <w:instrText xml:space="preserve"> CITATION StyledComponents \l 1055 </w:instrText>
          </w:r>
          <w:r w:rsidR="00E67F15">
            <w:fldChar w:fldCharType="separate"/>
          </w:r>
          <w:r w:rsidR="00E67F15">
            <w:rPr>
              <w:noProof/>
              <w:lang w:val="tr-TR"/>
            </w:rPr>
            <w:t xml:space="preserve"> </w:t>
          </w:r>
          <w:r w:rsidR="00E67F15" w:rsidRPr="00E67F15">
            <w:rPr>
              <w:noProof/>
              <w:lang w:val="tr-TR"/>
            </w:rPr>
            <w:t>[9]</w:t>
          </w:r>
          <w:r w:rsidR="00E67F15">
            <w:fldChar w:fldCharType="end"/>
          </w:r>
        </w:sdtContent>
      </w:sdt>
      <w:r w:rsidRPr="002C3864">
        <w:t xml:space="preserve"> </w:t>
      </w:r>
      <w:r w:rsidR="00204F06">
        <w:t>We will be also using React Router in order to achieve client-side routing.</w:t>
      </w:r>
      <w:sdt>
        <w:sdtPr>
          <w:id w:val="163214993"/>
          <w:citation/>
        </w:sdtPr>
        <w:sdtContent>
          <w:r w:rsidR="00E67F15">
            <w:fldChar w:fldCharType="begin"/>
          </w:r>
          <w:r w:rsidR="00E67F15">
            <w:rPr>
              <w:lang w:val="tr-TR"/>
            </w:rPr>
            <w:instrText xml:space="preserve"> CITATION ReactRouter \l 1055 </w:instrText>
          </w:r>
          <w:r w:rsidR="00E67F15">
            <w:fldChar w:fldCharType="separate"/>
          </w:r>
          <w:r w:rsidR="00E67F15">
            <w:rPr>
              <w:noProof/>
              <w:lang w:val="tr-TR"/>
            </w:rPr>
            <w:t xml:space="preserve"> </w:t>
          </w:r>
          <w:r w:rsidR="00E67F15" w:rsidRPr="00E67F15">
            <w:rPr>
              <w:noProof/>
              <w:lang w:val="tr-TR"/>
            </w:rPr>
            <w:t>[10]</w:t>
          </w:r>
          <w:r w:rsidR="00E67F15">
            <w:fldChar w:fldCharType="end"/>
          </w:r>
        </w:sdtContent>
      </w:sdt>
    </w:p>
    <w:p w14:paraId="49866523" w14:textId="57BC3579" w:rsidR="00AF45A0" w:rsidRDefault="00AF45A0" w:rsidP="007120B1">
      <w:pPr>
        <w:pStyle w:val="CapstoneReport"/>
        <w:ind w:firstLine="708"/>
      </w:pPr>
      <w:r>
        <w:t xml:space="preserve">For State Management in React, we will be using Redux Toolkit and so we can handle </w:t>
      </w:r>
      <w:r w:rsidR="00D71F02">
        <w:t>complicated state changes more easily.</w:t>
      </w:r>
      <w:sdt>
        <w:sdtPr>
          <w:id w:val="-192536998"/>
          <w:citation/>
        </w:sdtPr>
        <w:sdtContent>
          <w:r w:rsidR="00E67F15">
            <w:fldChar w:fldCharType="begin"/>
          </w:r>
          <w:r w:rsidR="00E67F15">
            <w:rPr>
              <w:lang w:val="tr-TR"/>
            </w:rPr>
            <w:instrText xml:space="preserve"> CITATION ReduxToolkit \l 1055 </w:instrText>
          </w:r>
          <w:r w:rsidR="00E67F15">
            <w:fldChar w:fldCharType="separate"/>
          </w:r>
          <w:r w:rsidR="00E67F15">
            <w:rPr>
              <w:noProof/>
              <w:lang w:val="tr-TR"/>
            </w:rPr>
            <w:t xml:space="preserve"> </w:t>
          </w:r>
          <w:r w:rsidR="00E67F15" w:rsidRPr="00E67F15">
            <w:rPr>
              <w:noProof/>
              <w:lang w:val="tr-TR"/>
            </w:rPr>
            <w:t>[11]</w:t>
          </w:r>
          <w:r w:rsidR="00E67F15">
            <w:fldChar w:fldCharType="end"/>
          </w:r>
        </w:sdtContent>
      </w:sdt>
    </w:p>
    <w:p w14:paraId="3B4A9D07" w14:textId="00C022E1" w:rsidR="002C3864" w:rsidRDefault="007120B1" w:rsidP="007120B1">
      <w:pPr>
        <w:pStyle w:val="CapstoneReport"/>
        <w:ind w:firstLine="708"/>
      </w:pPr>
      <w:r>
        <w:t>W</w:t>
      </w:r>
      <w:r w:rsidR="002C3864" w:rsidRPr="002C3864">
        <w:t xml:space="preserve">e have selected React Native </w:t>
      </w:r>
      <w:r>
        <w:t xml:space="preserve">library </w:t>
      </w:r>
      <w:r w:rsidR="002C3864" w:rsidRPr="002C3864">
        <w:t>to develop</w:t>
      </w:r>
      <w:r w:rsidR="00443F5E">
        <w:t xml:space="preserve"> cross platform e-commerce</w:t>
      </w:r>
      <w:r w:rsidR="002C3864" w:rsidRPr="002C3864">
        <w:t xml:space="preserve"> mobile application</w:t>
      </w:r>
      <w:r w:rsidR="00443F5E">
        <w:t>.</w:t>
      </w:r>
      <w:sdt>
        <w:sdtPr>
          <w:id w:val="721250776"/>
          <w:citation/>
        </w:sdtPr>
        <w:sdtContent>
          <w:r w:rsidR="00E67F15">
            <w:fldChar w:fldCharType="begin"/>
          </w:r>
          <w:r w:rsidR="00E67F15">
            <w:rPr>
              <w:lang w:val="tr-TR"/>
            </w:rPr>
            <w:instrText xml:space="preserve"> CITATION ReactNative \l 1055 </w:instrText>
          </w:r>
          <w:r w:rsidR="00E67F15">
            <w:fldChar w:fldCharType="separate"/>
          </w:r>
          <w:r w:rsidR="00E67F15">
            <w:rPr>
              <w:noProof/>
              <w:lang w:val="tr-TR"/>
            </w:rPr>
            <w:t xml:space="preserve"> </w:t>
          </w:r>
          <w:r w:rsidR="00E67F15" w:rsidRPr="00E67F15">
            <w:rPr>
              <w:noProof/>
              <w:lang w:val="tr-TR"/>
            </w:rPr>
            <w:t>[12]</w:t>
          </w:r>
          <w:r w:rsidR="00E67F15">
            <w:fldChar w:fldCharType="end"/>
          </w:r>
        </w:sdtContent>
      </w:sdt>
    </w:p>
    <w:p w14:paraId="466E2DF7" w14:textId="70A0FB7B" w:rsidR="0009770E" w:rsidRDefault="0009770E" w:rsidP="007120B1">
      <w:pPr>
        <w:pStyle w:val="CapstoneReport"/>
        <w:ind w:firstLine="708"/>
      </w:pPr>
      <w:r>
        <w:t xml:space="preserve">Lastly, we have </w:t>
      </w:r>
      <w:r w:rsidR="00683660">
        <w:t>decided to use Jest</w:t>
      </w:r>
      <w:r w:rsidR="00443F5E">
        <w:t xml:space="preserve"> testing framework</w:t>
      </w:r>
      <w:r w:rsidR="00683660">
        <w:t xml:space="preserve"> </w:t>
      </w:r>
      <w:r w:rsidR="00443F5E">
        <w:t>in order to</w:t>
      </w:r>
      <w:r w:rsidR="00683660">
        <w:t xml:space="preserve"> </w:t>
      </w:r>
      <w:proofErr w:type="gramStart"/>
      <w:r w:rsidR="00683660">
        <w:t>testing</w:t>
      </w:r>
      <w:proofErr w:type="gramEnd"/>
      <w:r w:rsidR="00683660">
        <w:t xml:space="preserve"> our back-end and front-end of our applications.</w:t>
      </w:r>
      <w:sdt>
        <w:sdtPr>
          <w:id w:val="-633404704"/>
          <w:citation/>
        </w:sdtPr>
        <w:sdtContent>
          <w:r w:rsidR="00E67F15">
            <w:fldChar w:fldCharType="begin"/>
          </w:r>
          <w:r w:rsidR="00E67F15">
            <w:rPr>
              <w:lang w:val="tr-TR"/>
            </w:rPr>
            <w:instrText xml:space="preserve"> CITATION Jest \l 1055 </w:instrText>
          </w:r>
          <w:r w:rsidR="00E67F15">
            <w:fldChar w:fldCharType="separate"/>
          </w:r>
          <w:r w:rsidR="00E67F15">
            <w:rPr>
              <w:noProof/>
              <w:lang w:val="tr-TR"/>
            </w:rPr>
            <w:t xml:space="preserve"> </w:t>
          </w:r>
          <w:r w:rsidR="00E67F15" w:rsidRPr="00E67F15">
            <w:rPr>
              <w:noProof/>
              <w:lang w:val="tr-TR"/>
            </w:rPr>
            <w:t>[13]</w:t>
          </w:r>
          <w:r w:rsidR="00E67F15">
            <w:fldChar w:fldCharType="end"/>
          </w:r>
        </w:sdtContent>
      </w:sdt>
    </w:p>
    <w:p w14:paraId="7CADF9EC" w14:textId="0038502F" w:rsidR="0009770E" w:rsidRPr="002C3864" w:rsidRDefault="00D71F02" w:rsidP="007120B1">
      <w:pPr>
        <w:pStyle w:val="CapstoneReport"/>
        <w:ind w:firstLine="708"/>
      </w:pPr>
      <w:r>
        <w:t>We have found important to mention that some new materials can be added to handle specific problems during the project development and some materials mentioned here can be excluded according to the project development process.</w:t>
      </w:r>
    </w:p>
    <w:p w14:paraId="44BE7345" w14:textId="77777777" w:rsidR="004734B7" w:rsidRDefault="004734B7">
      <w:pPr>
        <w:rPr>
          <w:rFonts w:ascii="Times New Roman" w:eastAsiaTheme="majorEastAsia" w:hAnsi="Times New Roman" w:cstheme="majorBidi"/>
          <w:b/>
          <w:color w:val="000000" w:themeColor="text1"/>
          <w:sz w:val="32"/>
          <w:szCs w:val="32"/>
        </w:rPr>
      </w:pPr>
      <w:r>
        <w:br w:type="page"/>
      </w:r>
    </w:p>
    <w:p w14:paraId="3B26131F" w14:textId="6FE84E55" w:rsidR="004734B7" w:rsidRDefault="004734B7" w:rsidP="00A37641">
      <w:pPr>
        <w:pStyle w:val="CapstoneReportHeading1"/>
        <w:ind w:firstLine="708"/>
      </w:pPr>
      <w:bookmarkStart w:id="3" w:name="_Toc122118147"/>
      <w:r>
        <w:lastRenderedPageBreak/>
        <w:t>EXPECTED RESULTS UNTIL THE NEXT REPORT ON THE PROJECT</w:t>
      </w:r>
      <w:bookmarkEnd w:id="3"/>
    </w:p>
    <w:p w14:paraId="3E11FF9A" w14:textId="287CAEE2" w:rsidR="00603F3C" w:rsidRDefault="00603F3C" w:rsidP="00603F3C">
      <w:pPr>
        <w:pStyle w:val="CapstoneReport"/>
        <w:ind w:firstLine="708"/>
      </w:pPr>
      <w:r>
        <w:t xml:space="preserve">Hopefully, we expect to complete our knowledge basis about tools and methods that we are going to use. By using this knowledge basis, we </w:t>
      </w:r>
      <w:r w:rsidR="00E03A55">
        <w:t>will constitute our aimed solution</w:t>
      </w:r>
      <w:r>
        <w:t xml:space="preserve">. And after the delivering next report, we are going to start developing our e-commerce application. </w:t>
      </w:r>
    </w:p>
    <w:p w14:paraId="59405459" w14:textId="77777777" w:rsidR="004734B7" w:rsidRDefault="004734B7">
      <w:pPr>
        <w:rPr>
          <w:rFonts w:ascii="Times New Roman" w:eastAsiaTheme="majorEastAsia" w:hAnsi="Times New Roman" w:cstheme="majorBidi"/>
          <w:b/>
          <w:color w:val="000000" w:themeColor="text1"/>
          <w:sz w:val="32"/>
          <w:szCs w:val="32"/>
        </w:rPr>
      </w:pPr>
      <w:r>
        <w:br w:type="page"/>
      </w:r>
    </w:p>
    <w:p w14:paraId="490F1847" w14:textId="6BB66BA0" w:rsidR="004734B7" w:rsidRDefault="004734B7" w:rsidP="004734B7">
      <w:pPr>
        <w:pStyle w:val="CapstoneReportHeading1"/>
        <w:jc w:val="center"/>
      </w:pPr>
      <w:bookmarkStart w:id="4" w:name="_Toc122118148"/>
      <w:r>
        <w:lastRenderedPageBreak/>
        <w:t>GANTT CHART</w:t>
      </w:r>
      <w:bookmarkEnd w:id="4"/>
    </w:p>
    <w:p w14:paraId="14F92347" w14:textId="77777777" w:rsidR="000E17AB" w:rsidRDefault="007C3F9F" w:rsidP="007C3F9F">
      <w:pPr>
        <w:pStyle w:val="Caption"/>
      </w:pPr>
      <w:r>
        <w:rPr>
          <w:noProof/>
          <w:lang w:val="tr-TR" w:eastAsia="tr-TR"/>
        </w:rPr>
        <w:drawing>
          <wp:inline distT="0" distB="0" distL="0" distR="0" wp14:anchorId="47D96A6B" wp14:editId="464C64BD">
            <wp:extent cx="5760720" cy="4320540"/>
            <wp:effectExtent l="0" t="0" r="0" b="381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BBBA588" w14:textId="696F1CE3" w:rsidR="007C3F9F" w:rsidRDefault="000E17AB" w:rsidP="000E17AB">
      <w:pPr>
        <w:pStyle w:val="Caption"/>
      </w:pPr>
      <w:bookmarkStart w:id="5" w:name="_Toc122041306"/>
      <w:bookmarkStart w:id="6" w:name="_Toc122051219"/>
      <w:r>
        <w:t xml:space="preserve">Figure </w:t>
      </w:r>
      <w:r>
        <w:fldChar w:fldCharType="begin"/>
      </w:r>
      <w:r>
        <w:instrText xml:space="preserve"> SEQ Figure \* ARABIC </w:instrText>
      </w:r>
      <w:r>
        <w:fldChar w:fldCharType="separate"/>
      </w:r>
      <w:r>
        <w:rPr>
          <w:noProof/>
        </w:rPr>
        <w:t>1</w:t>
      </w:r>
      <w:r>
        <w:fldChar w:fldCharType="end"/>
      </w:r>
      <w:r>
        <w:t xml:space="preserve">: </w:t>
      </w:r>
      <w:r w:rsidRPr="00294CDB">
        <w:t>Gantt Chart of the project timeline.</w:t>
      </w:r>
      <w:bookmarkEnd w:id="5"/>
      <w:bookmarkEnd w:id="6"/>
      <w:r w:rsidR="007C3F9F">
        <w:t xml:space="preserve"> </w:t>
      </w:r>
    </w:p>
    <w:p w14:paraId="230DA652" w14:textId="3B13628D" w:rsidR="007C3F9F" w:rsidRPr="007C3F9F" w:rsidRDefault="007C3F9F" w:rsidP="007C3F9F">
      <w:pPr>
        <w:pStyle w:val="CapstoneReport"/>
        <w:ind w:firstLine="708"/>
      </w:pPr>
      <w:r w:rsidRPr="007C3F9F">
        <w:t>As it can be seen at Figure 1, we have divided our project mainly three pieces (front-end, back-end and mobile application) and we allocate some months for research and learning and development for each piece.</w:t>
      </w:r>
    </w:p>
    <w:p w14:paraId="58372487" w14:textId="77777777" w:rsidR="004734B7" w:rsidRDefault="004734B7">
      <w:pPr>
        <w:rPr>
          <w:rFonts w:ascii="Times New Roman" w:eastAsiaTheme="majorEastAsia" w:hAnsi="Times New Roman" w:cstheme="majorBidi"/>
          <w:b/>
          <w:color w:val="000000" w:themeColor="text1"/>
          <w:sz w:val="32"/>
          <w:szCs w:val="32"/>
        </w:rPr>
      </w:pPr>
      <w:r>
        <w:br w:type="page"/>
      </w:r>
    </w:p>
    <w:p w14:paraId="103C6F82" w14:textId="0BB9B2A4" w:rsidR="00F524EE" w:rsidRPr="00E67F15" w:rsidRDefault="004734B7" w:rsidP="00443F5E">
      <w:pPr>
        <w:pStyle w:val="CapstoneReportHeading1"/>
        <w:jc w:val="center"/>
        <w:rPr>
          <w:rFonts w:cs="Times New Roman"/>
        </w:rPr>
      </w:pPr>
      <w:bookmarkStart w:id="7" w:name="_Toc122118149"/>
      <w:r w:rsidRPr="004770EB">
        <w:rPr>
          <w:rFonts w:cs="Times New Roman"/>
          <w:highlight w:val="yellow"/>
        </w:rPr>
        <w:lastRenderedPageBreak/>
        <w:t>REFERENCES</w:t>
      </w:r>
      <w:bookmarkEnd w:id="7"/>
      <w:r w:rsidR="00E67F15" w:rsidRPr="004770EB">
        <w:rPr>
          <w:rFonts w:cs="Times New Roman"/>
          <w:highlight w:val="yellow"/>
        </w:rPr>
        <w:t xml:space="preserve"> (check if it is centered?)</w:t>
      </w:r>
    </w:p>
    <w:sdt>
      <w:sdtPr>
        <w:rPr>
          <w:rFonts w:cs="Times New Roman"/>
          <w:lang w:val="tr-TR"/>
        </w:rPr>
        <w:id w:val="-808866419"/>
        <w:docPartObj>
          <w:docPartGallery w:val="Bibliographies"/>
          <w:docPartUnique/>
        </w:docPartObj>
      </w:sdtPr>
      <w:sdtEndPr>
        <w:rPr>
          <w:rFonts w:cstheme="minorBidi"/>
          <w:lang w:val="en-US"/>
        </w:rPr>
      </w:sdtEndPr>
      <w:sdtContent>
        <w:p w14:paraId="5E4B3A62" w14:textId="237CD2B5" w:rsidR="00F524EE" w:rsidRPr="00E67F15" w:rsidRDefault="00F524EE" w:rsidP="006E59D5">
          <w:pPr>
            <w:pStyle w:val="CapstoneReport"/>
            <w:rPr>
              <w:rFonts w:cs="Times New Roman"/>
            </w:rPr>
          </w:pPr>
        </w:p>
        <w:sdt>
          <w:sdtPr>
            <w:rPr>
              <w:rFonts w:cs="Times New Roman"/>
            </w:rPr>
            <w:id w:val="111145805"/>
            <w:bibliography/>
          </w:sdtPr>
          <w:sdtEndPr>
            <w:rPr>
              <w:rFonts w:cstheme="minorBidi"/>
            </w:rPr>
          </w:sdtEndPr>
          <w:sdtContent>
            <w:p w14:paraId="64344FCB" w14:textId="77777777" w:rsidR="00E67F15" w:rsidRPr="00E67F15" w:rsidRDefault="00F524EE" w:rsidP="006E59D5">
              <w:pPr>
                <w:pStyle w:val="CapstoneReport"/>
                <w:rPr>
                  <w:rFonts w:cs="Times New Roman"/>
                  <w:noProof/>
                  <w:color w:val="auto"/>
                  <w:sz w:val="22"/>
                  <w:lang w:val="tr-TR"/>
                </w:rPr>
              </w:pPr>
              <w:r w:rsidRPr="00E67F15">
                <w:rPr>
                  <w:rFonts w:cs="Times New Roman"/>
                </w:rPr>
                <w:fldChar w:fldCharType="begin"/>
              </w:r>
              <w:r w:rsidRPr="00E67F15">
                <w:rPr>
                  <w:rFonts w:cs="Times New Roman"/>
                </w:rPr>
                <w:instrText>BIBLIOGRAPHY</w:instrText>
              </w:r>
              <w:r w:rsidRPr="00E67F15">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30"/>
              </w:tblGrid>
              <w:tr w:rsidR="00E67F15" w:rsidRPr="00E67F15" w14:paraId="71A538DE" w14:textId="77777777">
                <w:trPr>
                  <w:divId w:val="1316642755"/>
                  <w:tblCellSpacing w:w="15" w:type="dxa"/>
                </w:trPr>
                <w:tc>
                  <w:tcPr>
                    <w:tcW w:w="50" w:type="pct"/>
                    <w:hideMark/>
                  </w:tcPr>
                  <w:p w14:paraId="54DCFF45" w14:textId="45CCFDE0" w:rsidR="00E67F15" w:rsidRPr="00E67F15" w:rsidRDefault="00E67F15">
                    <w:pPr>
                      <w:pStyle w:val="Bibliography"/>
                      <w:rPr>
                        <w:rFonts w:ascii="Times New Roman" w:hAnsi="Times New Roman" w:cs="Times New Roman"/>
                        <w:noProof/>
                        <w:sz w:val="24"/>
                        <w:szCs w:val="24"/>
                      </w:rPr>
                    </w:pPr>
                    <w:r w:rsidRPr="00E67F15">
                      <w:rPr>
                        <w:rFonts w:ascii="Times New Roman" w:hAnsi="Times New Roman" w:cs="Times New Roman"/>
                        <w:noProof/>
                      </w:rPr>
                      <w:t xml:space="preserve">[1] </w:t>
                    </w:r>
                  </w:p>
                </w:tc>
                <w:tc>
                  <w:tcPr>
                    <w:tcW w:w="0" w:type="auto"/>
                    <w:hideMark/>
                  </w:tcPr>
                  <w:p w14:paraId="3D39E8D0"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A. Bhatti, H. Akram, H. M. Basit, A. U. Khan, S. M. R. Naqvi and M. Bilal, "E-commerce trends during COVID-19 Pandemic," </w:t>
                    </w:r>
                    <w:r w:rsidRPr="00E67F15">
                      <w:rPr>
                        <w:rFonts w:ascii="Times New Roman" w:hAnsi="Times New Roman" w:cs="Times New Roman"/>
                        <w:i/>
                        <w:iCs/>
                        <w:noProof/>
                      </w:rPr>
                      <w:t xml:space="preserve">International Journal of Future Generation Communication and Networking, </w:t>
                    </w:r>
                    <w:r w:rsidRPr="00E67F15">
                      <w:rPr>
                        <w:rFonts w:ascii="Times New Roman" w:hAnsi="Times New Roman" w:cs="Times New Roman"/>
                        <w:noProof/>
                      </w:rPr>
                      <w:t xml:space="preserve">vol. 13, no. 2, pp. 1449-1452, 2020. </w:t>
                    </w:r>
                  </w:p>
                </w:tc>
              </w:tr>
              <w:tr w:rsidR="00E67F15" w:rsidRPr="00E67F15" w14:paraId="4B175F0E" w14:textId="77777777">
                <w:trPr>
                  <w:divId w:val="1316642755"/>
                  <w:tblCellSpacing w:w="15" w:type="dxa"/>
                </w:trPr>
                <w:tc>
                  <w:tcPr>
                    <w:tcW w:w="50" w:type="pct"/>
                    <w:hideMark/>
                  </w:tcPr>
                  <w:p w14:paraId="6A839D86"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[2] </w:t>
                    </w:r>
                  </w:p>
                </w:tc>
                <w:tc>
                  <w:tcPr>
                    <w:tcW w:w="0" w:type="auto"/>
                    <w:hideMark/>
                  </w:tcPr>
                  <w:p w14:paraId="563F07B4"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"MediaMarkt - Avrupa'nın 1 Numaralı Elektronik Perakendecisi," MediaMarkt, 2013. [Online]. Available: https://www.mediamarkt.com.tr. [Accessed 19 January 2022].</w:t>
                    </w:r>
                  </w:p>
                </w:tc>
              </w:tr>
              <w:tr w:rsidR="00E67F15" w:rsidRPr="00E67F15" w14:paraId="22289CFC" w14:textId="77777777">
                <w:trPr>
                  <w:divId w:val="1316642755"/>
                  <w:tblCellSpacing w:w="15" w:type="dxa"/>
                </w:trPr>
                <w:tc>
                  <w:tcPr>
                    <w:tcW w:w="50" w:type="pct"/>
                    <w:hideMark/>
                  </w:tcPr>
                  <w:p w14:paraId="5AA66DAE"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[3] </w:t>
                    </w:r>
                  </w:p>
                </w:tc>
                <w:tc>
                  <w:tcPr>
                    <w:tcW w:w="0" w:type="auto"/>
                    <w:hideMark/>
                  </w:tcPr>
                  <w:p w14:paraId="3DCAA4FF"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"Git," Git, [Online]. Available: https://git-scm.com/. [Accessed 19 January 2022].</w:t>
                    </w:r>
                  </w:p>
                </w:tc>
              </w:tr>
              <w:tr w:rsidR="00E67F15" w:rsidRPr="00E67F15" w14:paraId="40366DB5" w14:textId="77777777">
                <w:trPr>
                  <w:divId w:val="1316642755"/>
                  <w:tblCellSpacing w:w="15" w:type="dxa"/>
                </w:trPr>
                <w:tc>
                  <w:tcPr>
                    <w:tcW w:w="50" w:type="pct"/>
                    <w:hideMark/>
                  </w:tcPr>
                  <w:p w14:paraId="0B1B3AEE"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[4] </w:t>
                    </w:r>
                  </w:p>
                </w:tc>
                <w:tc>
                  <w:tcPr>
                    <w:tcW w:w="0" w:type="auto"/>
                    <w:hideMark/>
                  </w:tcPr>
                  <w:p w14:paraId="2EB06599"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"GitHub: Let's build from here · GitHub," GitHub, Inc., [Online]. Available: https://github.com/. [Accessed 19 January 2022].</w:t>
                    </w:r>
                  </w:p>
                </w:tc>
              </w:tr>
              <w:tr w:rsidR="00E67F15" w:rsidRPr="00E67F15" w14:paraId="1EB528B8" w14:textId="77777777">
                <w:trPr>
                  <w:divId w:val="1316642755"/>
                  <w:tblCellSpacing w:w="15" w:type="dxa"/>
                </w:trPr>
                <w:tc>
                  <w:tcPr>
                    <w:tcW w:w="50" w:type="pct"/>
                    <w:hideMark/>
                  </w:tcPr>
                  <w:p w14:paraId="031B8B67"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[5] </w:t>
                    </w:r>
                  </w:p>
                </w:tc>
                <w:tc>
                  <w:tcPr>
                    <w:tcW w:w="0" w:type="auto"/>
                    <w:hideMark/>
                  </w:tcPr>
                  <w:p w14:paraId="52BFAF4E"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"PostgreSQL: The world's most advanced open source database," PostgreSql, [Online]. Available: https://www.postgresql.org/. [Accessed 19 January 2022].</w:t>
                    </w:r>
                  </w:p>
                </w:tc>
              </w:tr>
              <w:tr w:rsidR="00E67F15" w:rsidRPr="00E67F15" w14:paraId="50F23123" w14:textId="77777777">
                <w:trPr>
                  <w:divId w:val="1316642755"/>
                  <w:tblCellSpacing w:w="15" w:type="dxa"/>
                </w:trPr>
                <w:tc>
                  <w:tcPr>
                    <w:tcW w:w="50" w:type="pct"/>
                    <w:hideMark/>
                  </w:tcPr>
                  <w:p w14:paraId="26E7DC1C"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[6] </w:t>
                    </w:r>
                  </w:p>
                </w:tc>
                <w:tc>
                  <w:tcPr>
                    <w:tcW w:w="0" w:type="auto"/>
                    <w:hideMark/>
                  </w:tcPr>
                  <w:p w14:paraId="27F3D9AB"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Node.js Contributors, "About | Node.js," OpenJS Foundation, [Online]. Available: https://nodejs.org/en/about/. [Accessed 19 January 2022].</w:t>
                    </w:r>
                  </w:p>
                </w:tc>
              </w:tr>
              <w:tr w:rsidR="00E67F15" w:rsidRPr="00E67F15" w14:paraId="34B645C8" w14:textId="77777777">
                <w:trPr>
                  <w:divId w:val="1316642755"/>
                  <w:tblCellSpacing w:w="15" w:type="dxa"/>
                </w:trPr>
                <w:tc>
                  <w:tcPr>
                    <w:tcW w:w="50" w:type="pct"/>
                    <w:hideMark/>
                  </w:tcPr>
                  <w:p w14:paraId="7653F882"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[7] </w:t>
                    </w:r>
                  </w:p>
                </w:tc>
                <w:tc>
                  <w:tcPr>
                    <w:tcW w:w="0" w:type="auto"/>
                    <w:hideMark/>
                  </w:tcPr>
                  <w:p w14:paraId="0E71898B"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"Express - Node.js web application framework," OpenJS Foundation, [Online]. Available: https://expressjs.com/. [Accessed 19 January 2022].</w:t>
                    </w:r>
                  </w:p>
                </w:tc>
              </w:tr>
              <w:tr w:rsidR="00E67F15" w:rsidRPr="00E67F15" w14:paraId="2A7C3100" w14:textId="77777777">
                <w:trPr>
                  <w:divId w:val="1316642755"/>
                  <w:tblCellSpacing w:w="15" w:type="dxa"/>
                </w:trPr>
                <w:tc>
                  <w:tcPr>
                    <w:tcW w:w="50" w:type="pct"/>
                    <w:hideMark/>
                  </w:tcPr>
                  <w:p w14:paraId="4F9FCA8B"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[8] </w:t>
                    </w:r>
                  </w:p>
                </w:tc>
                <w:tc>
                  <w:tcPr>
                    <w:tcW w:w="0" w:type="auto"/>
                    <w:hideMark/>
                  </w:tcPr>
                  <w:p w14:paraId="402A1BE0"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"React – A JavaScript library for building user interfaces," Meta Platforms, Inc., [Online]. Available: https://reactjs.org/. [Accessed 19 January 2022].</w:t>
                    </w:r>
                  </w:p>
                </w:tc>
              </w:tr>
              <w:tr w:rsidR="00E67F15" w:rsidRPr="00E67F15" w14:paraId="31BFCDE3" w14:textId="77777777">
                <w:trPr>
                  <w:divId w:val="1316642755"/>
                  <w:tblCellSpacing w:w="15" w:type="dxa"/>
                </w:trPr>
                <w:tc>
                  <w:tcPr>
                    <w:tcW w:w="50" w:type="pct"/>
                    <w:hideMark/>
                  </w:tcPr>
                  <w:p w14:paraId="7970918E"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[9] </w:t>
                    </w:r>
                  </w:p>
                </w:tc>
                <w:tc>
                  <w:tcPr>
                    <w:tcW w:w="0" w:type="auto"/>
                    <w:hideMark/>
                  </w:tcPr>
                  <w:p w14:paraId="6E8CFC81"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[Main page of the web site], [Online]. Available: https://styled-components.com/. [Accessed 19 January 2022].</w:t>
                    </w:r>
                  </w:p>
                </w:tc>
              </w:tr>
              <w:tr w:rsidR="00E67F15" w:rsidRPr="00E67F15" w14:paraId="25BB1EEB" w14:textId="77777777">
                <w:trPr>
                  <w:divId w:val="1316642755"/>
                  <w:tblCellSpacing w:w="15" w:type="dxa"/>
                </w:trPr>
                <w:tc>
                  <w:tcPr>
                    <w:tcW w:w="50" w:type="pct"/>
                    <w:hideMark/>
                  </w:tcPr>
                  <w:p w14:paraId="264A3C08"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[10] </w:t>
                    </w:r>
                  </w:p>
                </w:tc>
                <w:tc>
                  <w:tcPr>
                    <w:tcW w:w="0" w:type="auto"/>
                    <w:hideMark/>
                  </w:tcPr>
                  <w:p w14:paraId="08EDCC16"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"Home v6.5.0 | React Router," Remix Software, Inc., [Online]. Available: https://reactrouter.com/en/main. [Accessed 19 January 2022].</w:t>
                    </w:r>
                  </w:p>
                </w:tc>
              </w:tr>
              <w:tr w:rsidR="00E67F15" w:rsidRPr="00E67F15" w14:paraId="1BE8EE46" w14:textId="77777777">
                <w:trPr>
                  <w:divId w:val="1316642755"/>
                  <w:tblCellSpacing w:w="15" w:type="dxa"/>
                </w:trPr>
                <w:tc>
                  <w:tcPr>
                    <w:tcW w:w="50" w:type="pct"/>
                    <w:hideMark/>
                  </w:tcPr>
                  <w:p w14:paraId="169DD652"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[11] </w:t>
                    </w:r>
                  </w:p>
                </w:tc>
                <w:tc>
                  <w:tcPr>
                    <w:tcW w:w="0" w:type="auto"/>
                    <w:hideMark/>
                  </w:tcPr>
                  <w:p w14:paraId="4033BD10"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Redux documentation authors, "Getting Started | Redux Toolkit," [Online]. Available: https://redux-toolkit.js.org/introduction/getting-started. [Accessed 19 January 2022].</w:t>
                    </w:r>
                  </w:p>
                </w:tc>
              </w:tr>
              <w:tr w:rsidR="00E67F15" w:rsidRPr="00E67F15" w14:paraId="647CBE11" w14:textId="77777777">
                <w:trPr>
                  <w:divId w:val="1316642755"/>
                  <w:tblCellSpacing w:w="15" w:type="dxa"/>
                </w:trPr>
                <w:tc>
                  <w:tcPr>
                    <w:tcW w:w="50" w:type="pct"/>
                    <w:hideMark/>
                  </w:tcPr>
                  <w:p w14:paraId="5209B6A4"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[12] </w:t>
                    </w:r>
                  </w:p>
                </w:tc>
                <w:tc>
                  <w:tcPr>
                    <w:tcW w:w="0" w:type="auto"/>
                    <w:hideMark/>
                  </w:tcPr>
                  <w:p w14:paraId="59B088CB"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"React Native · Learn once, write anywhere," Meta Platforms, Inc., [Online]. Available: https://reactnative.dev/. [Accessed 19 January 2022].</w:t>
                    </w:r>
                  </w:p>
                </w:tc>
              </w:tr>
              <w:tr w:rsidR="00E67F15" w:rsidRPr="00E67F15" w14:paraId="2470BC24" w14:textId="77777777">
                <w:trPr>
                  <w:divId w:val="1316642755"/>
                  <w:tblCellSpacing w:w="15" w:type="dxa"/>
                </w:trPr>
                <w:tc>
                  <w:tcPr>
                    <w:tcW w:w="50" w:type="pct"/>
                    <w:hideMark/>
                  </w:tcPr>
                  <w:p w14:paraId="209488B7"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 xml:space="preserve">[13] </w:t>
                    </w:r>
                  </w:p>
                </w:tc>
                <w:tc>
                  <w:tcPr>
                    <w:tcW w:w="0" w:type="auto"/>
                    <w:hideMark/>
                  </w:tcPr>
                  <w:p w14:paraId="7D4D9597" w14:textId="77777777" w:rsidR="00E67F15" w:rsidRPr="00E67F15" w:rsidRDefault="00E67F15">
                    <w:pPr>
                      <w:pStyle w:val="Bibliography"/>
                      <w:rPr>
                        <w:rFonts w:ascii="Times New Roman" w:hAnsi="Times New Roman" w:cs="Times New Roman"/>
                        <w:noProof/>
                      </w:rPr>
                    </w:pPr>
                    <w:r w:rsidRPr="00E67F15">
                      <w:rPr>
                        <w:rFonts w:ascii="Times New Roman" w:hAnsi="Times New Roman" w:cs="Times New Roman"/>
                        <w:noProof/>
                      </w:rPr>
                      <w:t>"Jest · Delightful JavaScript Testing," Meta Platforms, Inc., [Online]. Available: https://jestjs.io/. [Accessed 19 January 2022].</w:t>
                    </w:r>
                  </w:p>
                </w:tc>
              </w:tr>
            </w:tbl>
            <w:p w14:paraId="13EE7557" w14:textId="77777777" w:rsidR="00E67F15" w:rsidRPr="00E67F15" w:rsidRDefault="00E67F15">
              <w:pPr>
                <w:divId w:val="1316642755"/>
                <w:rPr>
                  <w:rFonts w:ascii="Times New Roman" w:eastAsia="Times New Roman" w:hAnsi="Times New Roman" w:cs="Times New Roman"/>
                  <w:noProof/>
                </w:rPr>
              </w:pPr>
            </w:p>
            <w:p w14:paraId="1C5942B8" w14:textId="36053E06" w:rsidR="00F524EE" w:rsidRDefault="00F524EE" w:rsidP="006E59D5">
              <w:pPr>
                <w:pStyle w:val="CapstoneReport"/>
              </w:pPr>
              <w:r w:rsidRPr="00E67F15">
                <w:rPr>
                  <w:rFonts w:cs="Times New Roman"/>
                  <w:b/>
                  <w:bCs/>
                </w:rPr>
                <w:fldChar w:fldCharType="end"/>
              </w:r>
            </w:p>
          </w:sdtContent>
        </w:sdt>
      </w:sdtContent>
    </w:sdt>
    <w:p w14:paraId="1AC7061A" w14:textId="38D9A284" w:rsidR="004734B7" w:rsidRPr="000E17AB" w:rsidRDefault="004734B7" w:rsidP="00443F5E">
      <w:pPr>
        <w:pStyle w:val="CapstoneReport"/>
      </w:pPr>
      <w:r>
        <w:br w:type="page"/>
      </w:r>
    </w:p>
    <w:p w14:paraId="022C9804" w14:textId="77777777" w:rsidR="00782552" w:rsidRDefault="004734B7" w:rsidP="00782552">
      <w:pPr>
        <w:pStyle w:val="CapstoneReportHeading1"/>
      </w:pPr>
      <w:bookmarkStart w:id="8" w:name="_Toc122118150"/>
      <w:r>
        <w:lastRenderedPageBreak/>
        <w:t>LIST OF FIGURES</w:t>
      </w:r>
      <w:bookmarkEnd w:id="8"/>
    </w:p>
    <w:p w14:paraId="579D8EE5" w14:textId="04162477" w:rsidR="00782552" w:rsidRDefault="00782552">
      <w:pPr>
        <w:pStyle w:val="TableofFigures"/>
        <w:tabs>
          <w:tab w:val="right" w:leader="dot" w:pos="9062"/>
        </w:tabs>
        <w:rPr>
          <w:rFonts w:asciiTheme="minorHAnsi" w:eastAsiaTheme="minorEastAsia" w:hAnsiTheme="minorHAnsi"/>
          <w:noProof/>
          <w:color w:val="auto"/>
          <w:sz w:val="22"/>
          <w:lang w:val="tr-TR" w:eastAsia="tr-TR"/>
        </w:rPr>
      </w:pPr>
      <w:r>
        <w:fldChar w:fldCharType="begin"/>
      </w:r>
      <w:r>
        <w:instrText xml:space="preserve"> TOC \h \z \c "Figure" </w:instrText>
      </w:r>
      <w:r>
        <w:fldChar w:fldCharType="separate"/>
      </w:r>
      <w:hyperlink w:anchor="_Toc122051219" w:history="1">
        <w:r w:rsidRPr="006F3BDC">
          <w:rPr>
            <w:rStyle w:val="Hyperlink"/>
            <w:noProof/>
          </w:rPr>
          <w:t>Figure 1: Gantt Chart of the project timeline.</w:t>
        </w:r>
        <w:r>
          <w:rPr>
            <w:noProof/>
            <w:webHidden/>
          </w:rPr>
          <w:tab/>
        </w:r>
        <w:r>
          <w:rPr>
            <w:noProof/>
            <w:webHidden/>
          </w:rPr>
          <w:fldChar w:fldCharType="begin"/>
        </w:r>
        <w:r>
          <w:rPr>
            <w:noProof/>
            <w:webHidden/>
          </w:rPr>
          <w:instrText xml:space="preserve"> PAGEREF _Toc122051219 \h </w:instrText>
        </w:r>
        <w:r>
          <w:rPr>
            <w:noProof/>
            <w:webHidden/>
          </w:rPr>
        </w:r>
        <w:r>
          <w:rPr>
            <w:noProof/>
            <w:webHidden/>
          </w:rPr>
          <w:fldChar w:fldCharType="separate"/>
        </w:r>
        <w:r>
          <w:rPr>
            <w:noProof/>
            <w:webHidden/>
          </w:rPr>
          <w:t>5</w:t>
        </w:r>
        <w:r>
          <w:rPr>
            <w:noProof/>
            <w:webHidden/>
          </w:rPr>
          <w:fldChar w:fldCharType="end"/>
        </w:r>
      </w:hyperlink>
    </w:p>
    <w:p w14:paraId="2B333E61" w14:textId="73262C2F" w:rsidR="004734B7" w:rsidRPr="00782552" w:rsidRDefault="00782552" w:rsidP="00782552">
      <w:pPr>
        <w:pStyle w:val="CapstoneProjectStyle"/>
        <w:rPr>
          <w:rFonts w:eastAsiaTheme="majorEastAsia" w:cstheme="majorBidi"/>
          <w:b/>
          <w:color w:val="000000" w:themeColor="text1"/>
          <w:sz w:val="32"/>
          <w:szCs w:val="32"/>
        </w:rPr>
      </w:pPr>
      <w:r>
        <w:fldChar w:fldCharType="end"/>
      </w:r>
    </w:p>
    <w:sectPr w:rsidR="004734B7" w:rsidRPr="00782552" w:rsidSect="002C3864">
      <w:footerReference w:type="default" r:id="rId10"/>
      <w:pgSz w:w="11906" w:h="16838"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E572" w14:textId="77777777" w:rsidR="00EF02A8" w:rsidRDefault="00EF02A8" w:rsidP="000F16FC">
      <w:pPr>
        <w:spacing w:after="0" w:line="240" w:lineRule="auto"/>
      </w:pPr>
      <w:r>
        <w:separator/>
      </w:r>
    </w:p>
  </w:endnote>
  <w:endnote w:type="continuationSeparator" w:id="0">
    <w:p w14:paraId="3D8958BA" w14:textId="77777777" w:rsidR="00EF02A8" w:rsidRDefault="00EF02A8" w:rsidP="000F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669802"/>
      <w:docPartObj>
        <w:docPartGallery w:val="Page Numbers (Bottom of Page)"/>
        <w:docPartUnique/>
      </w:docPartObj>
    </w:sdtPr>
    <w:sdtEndPr>
      <w:rPr>
        <w:noProof/>
      </w:rPr>
    </w:sdtEndPr>
    <w:sdtContent>
      <w:p w14:paraId="0C6C2B75" w14:textId="7716EC73" w:rsidR="002C3864" w:rsidRDefault="002C3864">
        <w:pPr>
          <w:pStyle w:val="Footer"/>
          <w:jc w:val="center"/>
        </w:pPr>
        <w:r>
          <w:fldChar w:fldCharType="begin"/>
        </w:r>
        <w:r>
          <w:instrText xml:space="preserve"> PAGE   \* MERGEFORMAT </w:instrText>
        </w:r>
        <w:r>
          <w:fldChar w:fldCharType="separate"/>
        </w:r>
        <w:r w:rsidR="007A1112">
          <w:rPr>
            <w:noProof/>
          </w:rPr>
          <w:t>4</w:t>
        </w:r>
        <w:r>
          <w:rPr>
            <w:noProof/>
          </w:rPr>
          <w:fldChar w:fldCharType="end"/>
        </w:r>
      </w:p>
    </w:sdtContent>
  </w:sdt>
  <w:p w14:paraId="3E48F166" w14:textId="77777777" w:rsidR="002C3864" w:rsidRDefault="002C3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648672"/>
      <w:docPartObj>
        <w:docPartGallery w:val="Page Numbers (Bottom of Page)"/>
        <w:docPartUnique/>
      </w:docPartObj>
    </w:sdtPr>
    <w:sdtEndPr>
      <w:rPr>
        <w:noProof/>
      </w:rPr>
    </w:sdtEndPr>
    <w:sdtContent>
      <w:p w14:paraId="1CF52E50" w14:textId="7C14145B" w:rsidR="002C3864" w:rsidRDefault="002C3864">
        <w:pPr>
          <w:pStyle w:val="Footer"/>
          <w:jc w:val="center"/>
        </w:pPr>
        <w:r>
          <w:fldChar w:fldCharType="begin"/>
        </w:r>
        <w:r>
          <w:instrText xml:space="preserve"> PAGE   \* MERGEFORMAT </w:instrText>
        </w:r>
        <w:r>
          <w:fldChar w:fldCharType="separate"/>
        </w:r>
        <w:r w:rsidR="007A1112">
          <w:rPr>
            <w:noProof/>
          </w:rPr>
          <w:t>7</w:t>
        </w:r>
        <w:r>
          <w:rPr>
            <w:noProof/>
          </w:rPr>
          <w:fldChar w:fldCharType="end"/>
        </w:r>
      </w:p>
    </w:sdtContent>
  </w:sdt>
  <w:p w14:paraId="04FE7022" w14:textId="77777777" w:rsidR="002C3864" w:rsidRDefault="002C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D0BA" w14:textId="77777777" w:rsidR="00EF02A8" w:rsidRDefault="00EF02A8" w:rsidP="000F16FC">
      <w:pPr>
        <w:spacing w:after="0" w:line="240" w:lineRule="auto"/>
      </w:pPr>
      <w:r>
        <w:separator/>
      </w:r>
    </w:p>
  </w:footnote>
  <w:footnote w:type="continuationSeparator" w:id="0">
    <w:p w14:paraId="7C04CC69" w14:textId="77777777" w:rsidR="00EF02A8" w:rsidRDefault="00EF02A8" w:rsidP="000F1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B7"/>
    <w:rsid w:val="00035A26"/>
    <w:rsid w:val="00061D42"/>
    <w:rsid w:val="000622DE"/>
    <w:rsid w:val="0009770E"/>
    <w:rsid w:val="000C4353"/>
    <w:rsid w:val="000D304E"/>
    <w:rsid w:val="000E17AB"/>
    <w:rsid w:val="000E56F9"/>
    <w:rsid w:val="000F16FC"/>
    <w:rsid w:val="001079E9"/>
    <w:rsid w:val="001C04A2"/>
    <w:rsid w:val="001E35DA"/>
    <w:rsid w:val="00201259"/>
    <w:rsid w:val="00204F06"/>
    <w:rsid w:val="00271394"/>
    <w:rsid w:val="00271AF1"/>
    <w:rsid w:val="002C3864"/>
    <w:rsid w:val="002C486D"/>
    <w:rsid w:val="002F4EAE"/>
    <w:rsid w:val="002F5A75"/>
    <w:rsid w:val="00380E9D"/>
    <w:rsid w:val="003A48BA"/>
    <w:rsid w:val="003D0FCF"/>
    <w:rsid w:val="003F5D9B"/>
    <w:rsid w:val="00443F5E"/>
    <w:rsid w:val="004734B7"/>
    <w:rsid w:val="004770EB"/>
    <w:rsid w:val="004C5F3E"/>
    <w:rsid w:val="004D2247"/>
    <w:rsid w:val="005236A9"/>
    <w:rsid w:val="005E478B"/>
    <w:rsid w:val="00603F3C"/>
    <w:rsid w:val="006338FD"/>
    <w:rsid w:val="00683660"/>
    <w:rsid w:val="00695E44"/>
    <w:rsid w:val="006E59D5"/>
    <w:rsid w:val="00700735"/>
    <w:rsid w:val="007120B1"/>
    <w:rsid w:val="0071766F"/>
    <w:rsid w:val="007226FC"/>
    <w:rsid w:val="00730E78"/>
    <w:rsid w:val="0075516D"/>
    <w:rsid w:val="00782552"/>
    <w:rsid w:val="007A1112"/>
    <w:rsid w:val="007C3F9F"/>
    <w:rsid w:val="00856001"/>
    <w:rsid w:val="008B419A"/>
    <w:rsid w:val="008D14D6"/>
    <w:rsid w:val="008E10BE"/>
    <w:rsid w:val="008E5E38"/>
    <w:rsid w:val="00A307B3"/>
    <w:rsid w:val="00A37641"/>
    <w:rsid w:val="00A60DEA"/>
    <w:rsid w:val="00A65E83"/>
    <w:rsid w:val="00AF45A0"/>
    <w:rsid w:val="00B20D7F"/>
    <w:rsid w:val="00B30004"/>
    <w:rsid w:val="00B55F97"/>
    <w:rsid w:val="00BB76F6"/>
    <w:rsid w:val="00D17A27"/>
    <w:rsid w:val="00D27A8D"/>
    <w:rsid w:val="00D35BBD"/>
    <w:rsid w:val="00D63D71"/>
    <w:rsid w:val="00D71F02"/>
    <w:rsid w:val="00DC3487"/>
    <w:rsid w:val="00DD569E"/>
    <w:rsid w:val="00E03A55"/>
    <w:rsid w:val="00E11F50"/>
    <w:rsid w:val="00E67F15"/>
    <w:rsid w:val="00EF02A8"/>
    <w:rsid w:val="00F036C1"/>
    <w:rsid w:val="00F36126"/>
    <w:rsid w:val="00F524EE"/>
    <w:rsid w:val="00F672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E5195"/>
  <w15:docId w15:val="{CCE2FAE2-944D-4441-B11E-92270D23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0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D0F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3D0F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3D0FC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3D0FC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Report">
    <w:name w:val="Capstone Report"/>
    <w:basedOn w:val="Normal"/>
    <w:qFormat/>
    <w:rsid w:val="00D63D71"/>
    <w:pPr>
      <w:spacing w:line="360" w:lineRule="auto"/>
      <w:jc w:val="both"/>
    </w:pPr>
    <w:rPr>
      <w:rFonts w:ascii="Times New Roman" w:hAnsi="Times New Roman"/>
      <w:color w:val="000000" w:themeColor="text1"/>
      <w:sz w:val="24"/>
    </w:rPr>
  </w:style>
  <w:style w:type="paragraph" w:styleId="Caption">
    <w:name w:val="caption"/>
    <w:basedOn w:val="Normal"/>
    <w:next w:val="Normal"/>
    <w:uiPriority w:val="35"/>
    <w:unhideWhenUsed/>
    <w:qFormat/>
    <w:rsid w:val="007C3F9F"/>
    <w:pPr>
      <w:spacing w:line="360" w:lineRule="auto"/>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3D0FC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E35DA"/>
  </w:style>
  <w:style w:type="paragraph" w:customStyle="1" w:styleId="CapstoneReportHeading1">
    <w:name w:val="Capstone Report Heading 1"/>
    <w:basedOn w:val="Heading1"/>
    <w:link w:val="CapstoneReportHeading1Char"/>
    <w:qFormat/>
    <w:rsid w:val="004734B7"/>
    <w:pPr>
      <w:spacing w:before="0" w:after="160" w:line="360" w:lineRule="auto"/>
    </w:pPr>
    <w:rPr>
      <w:rFonts w:ascii="Times New Roman" w:hAnsi="Times New Roman"/>
      <w:b/>
      <w:color w:val="000000" w:themeColor="text1"/>
    </w:rPr>
  </w:style>
  <w:style w:type="paragraph" w:styleId="Subtitle">
    <w:name w:val="Subtitle"/>
    <w:basedOn w:val="Normal"/>
    <w:next w:val="Normal"/>
    <w:link w:val="SubtitleChar"/>
    <w:uiPriority w:val="11"/>
    <w:qFormat/>
    <w:rsid w:val="003D0FCF"/>
    <w:pPr>
      <w:numPr>
        <w:ilvl w:val="1"/>
      </w:numPr>
    </w:pPr>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0FCF"/>
    <w:rPr>
      <w:rFonts w:asciiTheme="majorHAnsi" w:eastAsiaTheme="majorEastAsia" w:hAnsiTheme="majorHAnsi" w:cstheme="majorBidi"/>
      <w:color w:val="2F5496" w:themeColor="accent1" w:themeShade="BF"/>
      <w:sz w:val="26"/>
      <w:szCs w:val="26"/>
      <w:lang w:val="en-US"/>
    </w:rPr>
  </w:style>
  <w:style w:type="character" w:customStyle="1" w:styleId="SubtitleChar">
    <w:name w:val="Subtitle Char"/>
    <w:basedOn w:val="DefaultParagraphFont"/>
    <w:link w:val="Subtitle"/>
    <w:uiPriority w:val="11"/>
    <w:rsid w:val="003D0FCF"/>
    <w:rPr>
      <w:rFonts w:eastAsiaTheme="minorEastAsia"/>
      <w:color w:val="5A5A5A" w:themeColor="text1" w:themeTint="A5"/>
      <w:spacing w:val="15"/>
      <w:lang w:val="en-US"/>
    </w:rPr>
  </w:style>
  <w:style w:type="character" w:customStyle="1" w:styleId="CapstoneReportHeading1Char">
    <w:name w:val="Capstone Report Heading 1 Char"/>
    <w:basedOn w:val="Heading1Char"/>
    <w:link w:val="CapstoneReportHeading1"/>
    <w:rsid w:val="004734B7"/>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3D0F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D0F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3D0FC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3D0FC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3D0FCF"/>
    <w:rPr>
      <w:rFonts w:asciiTheme="majorHAnsi" w:eastAsiaTheme="majorEastAsia" w:hAnsiTheme="majorHAnsi" w:cstheme="majorBidi"/>
      <w:i/>
      <w:iCs/>
      <w:color w:val="1F3763" w:themeColor="accent1" w:themeShade="7F"/>
      <w:lang w:val="en-US"/>
    </w:rPr>
  </w:style>
  <w:style w:type="paragraph" w:customStyle="1" w:styleId="CapstoneReportHeading2">
    <w:name w:val="Capstone Report Heading 2"/>
    <w:basedOn w:val="Heading2"/>
    <w:link w:val="CapstoneReportHeading2Char"/>
    <w:qFormat/>
    <w:rsid w:val="004734B7"/>
    <w:pPr>
      <w:tabs>
        <w:tab w:val="left" w:pos="1992"/>
      </w:tabs>
      <w:spacing w:before="0" w:after="160" w:line="360" w:lineRule="auto"/>
    </w:pPr>
    <w:rPr>
      <w:rFonts w:ascii="Times New Roman" w:hAnsi="Times New Roman"/>
      <w:b/>
      <w:color w:val="000000" w:themeColor="text1"/>
    </w:rPr>
  </w:style>
  <w:style w:type="character" w:customStyle="1" w:styleId="CapstoneReportHeading2Char">
    <w:name w:val="Capstone Report Heading 2 Char"/>
    <w:basedOn w:val="Heading2Char"/>
    <w:link w:val="CapstoneReportHeading2"/>
    <w:rsid w:val="004734B7"/>
    <w:rPr>
      <w:rFonts w:ascii="Times New Roman" w:eastAsiaTheme="majorEastAsia" w:hAnsi="Times New Roman" w:cstheme="majorBidi"/>
      <w:b/>
      <w:color w:val="000000" w:themeColor="text1"/>
      <w:sz w:val="26"/>
      <w:szCs w:val="26"/>
      <w:lang w:val="en-US"/>
    </w:rPr>
  </w:style>
  <w:style w:type="paragraph" w:customStyle="1" w:styleId="CapstoneReportHeading3">
    <w:name w:val="Capstone Report Heading 3"/>
    <w:basedOn w:val="Heading3"/>
    <w:link w:val="CapstoneReportHeading3Char"/>
    <w:qFormat/>
    <w:rsid w:val="004734B7"/>
    <w:pPr>
      <w:spacing w:before="0" w:after="160" w:line="360" w:lineRule="auto"/>
    </w:pPr>
    <w:rPr>
      <w:rFonts w:ascii="Times New Roman" w:hAnsi="Times New Roman"/>
      <w:b/>
      <w:color w:val="000000" w:themeColor="text1"/>
    </w:rPr>
  </w:style>
  <w:style w:type="paragraph" w:customStyle="1" w:styleId="CapstoneProjectStyle">
    <w:name w:val="Capstone Project Style"/>
    <w:basedOn w:val="Normal"/>
    <w:link w:val="CapstoneProjectStyleChar"/>
    <w:qFormat/>
    <w:rsid w:val="004734B7"/>
    <w:rPr>
      <w:rFonts w:ascii="Times New Roman" w:hAnsi="Times New Roman" w:cs="Times New Roman"/>
      <w:sz w:val="24"/>
      <w:szCs w:val="24"/>
    </w:rPr>
  </w:style>
  <w:style w:type="character" w:customStyle="1" w:styleId="CapstoneReportHeading3Char">
    <w:name w:val="Capstone Report Heading 3 Char"/>
    <w:basedOn w:val="Heading3Char"/>
    <w:link w:val="CapstoneReportHeading3"/>
    <w:rsid w:val="004734B7"/>
    <w:rPr>
      <w:rFonts w:ascii="Times New Roman" w:eastAsiaTheme="majorEastAsia" w:hAnsi="Times New Roman" w:cstheme="majorBidi"/>
      <w:b/>
      <w:color w:val="000000" w:themeColor="text1"/>
      <w:sz w:val="24"/>
      <w:szCs w:val="24"/>
      <w:lang w:val="en-US"/>
    </w:rPr>
  </w:style>
  <w:style w:type="character" w:customStyle="1" w:styleId="CapstoneProjectStyleChar">
    <w:name w:val="Capstone Project Style Char"/>
    <w:basedOn w:val="DefaultParagraphFont"/>
    <w:link w:val="CapstoneProjectStyle"/>
    <w:rsid w:val="004734B7"/>
    <w:rPr>
      <w:rFonts w:ascii="Times New Roman" w:hAnsi="Times New Roman" w:cs="Times New Roman"/>
      <w:sz w:val="24"/>
      <w:szCs w:val="24"/>
      <w:lang w:val="en-US"/>
    </w:rPr>
  </w:style>
  <w:style w:type="paragraph" w:customStyle="1" w:styleId="Default">
    <w:name w:val="Default"/>
    <w:rsid w:val="004734B7"/>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734B7"/>
    <w:pPr>
      <w:outlineLvl w:val="9"/>
    </w:pPr>
  </w:style>
  <w:style w:type="paragraph" w:styleId="TableofFigures">
    <w:name w:val="table of figures"/>
    <w:basedOn w:val="Normal"/>
    <w:next w:val="Normal"/>
    <w:uiPriority w:val="99"/>
    <w:unhideWhenUsed/>
    <w:rsid w:val="000E17AB"/>
    <w:pPr>
      <w:spacing w:after="0"/>
    </w:pPr>
    <w:rPr>
      <w:rFonts w:ascii="Times New Roman" w:hAnsi="Times New Roman"/>
      <w:color w:val="000000" w:themeColor="text1"/>
      <w:sz w:val="24"/>
    </w:rPr>
  </w:style>
  <w:style w:type="paragraph" w:styleId="TOC1">
    <w:name w:val="toc 1"/>
    <w:basedOn w:val="Normal"/>
    <w:next w:val="Normal"/>
    <w:autoRedefine/>
    <w:uiPriority w:val="39"/>
    <w:unhideWhenUsed/>
    <w:rsid w:val="004734B7"/>
    <w:pPr>
      <w:spacing w:after="100"/>
    </w:pPr>
  </w:style>
  <w:style w:type="character" w:styleId="Hyperlink">
    <w:name w:val="Hyperlink"/>
    <w:basedOn w:val="DefaultParagraphFont"/>
    <w:uiPriority w:val="99"/>
    <w:unhideWhenUsed/>
    <w:rsid w:val="000E17AB"/>
    <w:rPr>
      <w:color w:val="0563C1" w:themeColor="hyperlink"/>
      <w:u w:val="single"/>
    </w:rPr>
  </w:style>
  <w:style w:type="paragraph" w:styleId="Header">
    <w:name w:val="header"/>
    <w:basedOn w:val="Normal"/>
    <w:link w:val="HeaderChar"/>
    <w:uiPriority w:val="99"/>
    <w:unhideWhenUsed/>
    <w:rsid w:val="000F16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6FC"/>
    <w:rPr>
      <w:lang w:val="en-US"/>
    </w:rPr>
  </w:style>
  <w:style w:type="paragraph" w:styleId="Footer">
    <w:name w:val="footer"/>
    <w:basedOn w:val="Normal"/>
    <w:link w:val="FooterChar"/>
    <w:uiPriority w:val="99"/>
    <w:unhideWhenUsed/>
    <w:rsid w:val="000F16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6F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452">
      <w:bodyDiv w:val="1"/>
      <w:marLeft w:val="0"/>
      <w:marRight w:val="0"/>
      <w:marTop w:val="0"/>
      <w:marBottom w:val="0"/>
      <w:divBdr>
        <w:top w:val="none" w:sz="0" w:space="0" w:color="auto"/>
        <w:left w:val="none" w:sz="0" w:space="0" w:color="auto"/>
        <w:bottom w:val="none" w:sz="0" w:space="0" w:color="auto"/>
        <w:right w:val="none" w:sz="0" w:space="0" w:color="auto"/>
      </w:divBdr>
    </w:div>
    <w:div w:id="12347155">
      <w:bodyDiv w:val="1"/>
      <w:marLeft w:val="0"/>
      <w:marRight w:val="0"/>
      <w:marTop w:val="0"/>
      <w:marBottom w:val="0"/>
      <w:divBdr>
        <w:top w:val="none" w:sz="0" w:space="0" w:color="auto"/>
        <w:left w:val="none" w:sz="0" w:space="0" w:color="auto"/>
        <w:bottom w:val="none" w:sz="0" w:space="0" w:color="auto"/>
        <w:right w:val="none" w:sz="0" w:space="0" w:color="auto"/>
      </w:divBdr>
    </w:div>
    <w:div w:id="42488671">
      <w:bodyDiv w:val="1"/>
      <w:marLeft w:val="0"/>
      <w:marRight w:val="0"/>
      <w:marTop w:val="0"/>
      <w:marBottom w:val="0"/>
      <w:divBdr>
        <w:top w:val="none" w:sz="0" w:space="0" w:color="auto"/>
        <w:left w:val="none" w:sz="0" w:space="0" w:color="auto"/>
        <w:bottom w:val="none" w:sz="0" w:space="0" w:color="auto"/>
        <w:right w:val="none" w:sz="0" w:space="0" w:color="auto"/>
      </w:divBdr>
    </w:div>
    <w:div w:id="51200435">
      <w:bodyDiv w:val="1"/>
      <w:marLeft w:val="0"/>
      <w:marRight w:val="0"/>
      <w:marTop w:val="0"/>
      <w:marBottom w:val="0"/>
      <w:divBdr>
        <w:top w:val="none" w:sz="0" w:space="0" w:color="auto"/>
        <w:left w:val="none" w:sz="0" w:space="0" w:color="auto"/>
        <w:bottom w:val="none" w:sz="0" w:space="0" w:color="auto"/>
        <w:right w:val="none" w:sz="0" w:space="0" w:color="auto"/>
      </w:divBdr>
    </w:div>
    <w:div w:id="60757691">
      <w:bodyDiv w:val="1"/>
      <w:marLeft w:val="0"/>
      <w:marRight w:val="0"/>
      <w:marTop w:val="0"/>
      <w:marBottom w:val="0"/>
      <w:divBdr>
        <w:top w:val="none" w:sz="0" w:space="0" w:color="auto"/>
        <w:left w:val="none" w:sz="0" w:space="0" w:color="auto"/>
        <w:bottom w:val="none" w:sz="0" w:space="0" w:color="auto"/>
        <w:right w:val="none" w:sz="0" w:space="0" w:color="auto"/>
      </w:divBdr>
    </w:div>
    <w:div w:id="75447952">
      <w:bodyDiv w:val="1"/>
      <w:marLeft w:val="0"/>
      <w:marRight w:val="0"/>
      <w:marTop w:val="0"/>
      <w:marBottom w:val="0"/>
      <w:divBdr>
        <w:top w:val="none" w:sz="0" w:space="0" w:color="auto"/>
        <w:left w:val="none" w:sz="0" w:space="0" w:color="auto"/>
        <w:bottom w:val="none" w:sz="0" w:space="0" w:color="auto"/>
        <w:right w:val="none" w:sz="0" w:space="0" w:color="auto"/>
      </w:divBdr>
    </w:div>
    <w:div w:id="81148305">
      <w:bodyDiv w:val="1"/>
      <w:marLeft w:val="0"/>
      <w:marRight w:val="0"/>
      <w:marTop w:val="0"/>
      <w:marBottom w:val="0"/>
      <w:divBdr>
        <w:top w:val="none" w:sz="0" w:space="0" w:color="auto"/>
        <w:left w:val="none" w:sz="0" w:space="0" w:color="auto"/>
        <w:bottom w:val="none" w:sz="0" w:space="0" w:color="auto"/>
        <w:right w:val="none" w:sz="0" w:space="0" w:color="auto"/>
      </w:divBdr>
    </w:div>
    <w:div w:id="82919078">
      <w:bodyDiv w:val="1"/>
      <w:marLeft w:val="0"/>
      <w:marRight w:val="0"/>
      <w:marTop w:val="0"/>
      <w:marBottom w:val="0"/>
      <w:divBdr>
        <w:top w:val="none" w:sz="0" w:space="0" w:color="auto"/>
        <w:left w:val="none" w:sz="0" w:space="0" w:color="auto"/>
        <w:bottom w:val="none" w:sz="0" w:space="0" w:color="auto"/>
        <w:right w:val="none" w:sz="0" w:space="0" w:color="auto"/>
      </w:divBdr>
    </w:div>
    <w:div w:id="186604715">
      <w:bodyDiv w:val="1"/>
      <w:marLeft w:val="0"/>
      <w:marRight w:val="0"/>
      <w:marTop w:val="0"/>
      <w:marBottom w:val="0"/>
      <w:divBdr>
        <w:top w:val="none" w:sz="0" w:space="0" w:color="auto"/>
        <w:left w:val="none" w:sz="0" w:space="0" w:color="auto"/>
        <w:bottom w:val="none" w:sz="0" w:space="0" w:color="auto"/>
        <w:right w:val="none" w:sz="0" w:space="0" w:color="auto"/>
      </w:divBdr>
    </w:div>
    <w:div w:id="204221177">
      <w:bodyDiv w:val="1"/>
      <w:marLeft w:val="0"/>
      <w:marRight w:val="0"/>
      <w:marTop w:val="0"/>
      <w:marBottom w:val="0"/>
      <w:divBdr>
        <w:top w:val="none" w:sz="0" w:space="0" w:color="auto"/>
        <w:left w:val="none" w:sz="0" w:space="0" w:color="auto"/>
        <w:bottom w:val="none" w:sz="0" w:space="0" w:color="auto"/>
        <w:right w:val="none" w:sz="0" w:space="0" w:color="auto"/>
      </w:divBdr>
    </w:div>
    <w:div w:id="247540597">
      <w:bodyDiv w:val="1"/>
      <w:marLeft w:val="0"/>
      <w:marRight w:val="0"/>
      <w:marTop w:val="0"/>
      <w:marBottom w:val="0"/>
      <w:divBdr>
        <w:top w:val="none" w:sz="0" w:space="0" w:color="auto"/>
        <w:left w:val="none" w:sz="0" w:space="0" w:color="auto"/>
        <w:bottom w:val="none" w:sz="0" w:space="0" w:color="auto"/>
        <w:right w:val="none" w:sz="0" w:space="0" w:color="auto"/>
      </w:divBdr>
    </w:div>
    <w:div w:id="271590710">
      <w:bodyDiv w:val="1"/>
      <w:marLeft w:val="0"/>
      <w:marRight w:val="0"/>
      <w:marTop w:val="0"/>
      <w:marBottom w:val="0"/>
      <w:divBdr>
        <w:top w:val="none" w:sz="0" w:space="0" w:color="auto"/>
        <w:left w:val="none" w:sz="0" w:space="0" w:color="auto"/>
        <w:bottom w:val="none" w:sz="0" w:space="0" w:color="auto"/>
        <w:right w:val="none" w:sz="0" w:space="0" w:color="auto"/>
      </w:divBdr>
    </w:div>
    <w:div w:id="277756454">
      <w:bodyDiv w:val="1"/>
      <w:marLeft w:val="0"/>
      <w:marRight w:val="0"/>
      <w:marTop w:val="0"/>
      <w:marBottom w:val="0"/>
      <w:divBdr>
        <w:top w:val="none" w:sz="0" w:space="0" w:color="auto"/>
        <w:left w:val="none" w:sz="0" w:space="0" w:color="auto"/>
        <w:bottom w:val="none" w:sz="0" w:space="0" w:color="auto"/>
        <w:right w:val="none" w:sz="0" w:space="0" w:color="auto"/>
      </w:divBdr>
    </w:div>
    <w:div w:id="279462194">
      <w:bodyDiv w:val="1"/>
      <w:marLeft w:val="0"/>
      <w:marRight w:val="0"/>
      <w:marTop w:val="0"/>
      <w:marBottom w:val="0"/>
      <w:divBdr>
        <w:top w:val="none" w:sz="0" w:space="0" w:color="auto"/>
        <w:left w:val="none" w:sz="0" w:space="0" w:color="auto"/>
        <w:bottom w:val="none" w:sz="0" w:space="0" w:color="auto"/>
        <w:right w:val="none" w:sz="0" w:space="0" w:color="auto"/>
      </w:divBdr>
    </w:div>
    <w:div w:id="293408417">
      <w:bodyDiv w:val="1"/>
      <w:marLeft w:val="0"/>
      <w:marRight w:val="0"/>
      <w:marTop w:val="0"/>
      <w:marBottom w:val="0"/>
      <w:divBdr>
        <w:top w:val="none" w:sz="0" w:space="0" w:color="auto"/>
        <w:left w:val="none" w:sz="0" w:space="0" w:color="auto"/>
        <w:bottom w:val="none" w:sz="0" w:space="0" w:color="auto"/>
        <w:right w:val="none" w:sz="0" w:space="0" w:color="auto"/>
      </w:divBdr>
    </w:div>
    <w:div w:id="335501708">
      <w:bodyDiv w:val="1"/>
      <w:marLeft w:val="0"/>
      <w:marRight w:val="0"/>
      <w:marTop w:val="0"/>
      <w:marBottom w:val="0"/>
      <w:divBdr>
        <w:top w:val="none" w:sz="0" w:space="0" w:color="auto"/>
        <w:left w:val="none" w:sz="0" w:space="0" w:color="auto"/>
        <w:bottom w:val="none" w:sz="0" w:space="0" w:color="auto"/>
        <w:right w:val="none" w:sz="0" w:space="0" w:color="auto"/>
      </w:divBdr>
    </w:div>
    <w:div w:id="529801142">
      <w:bodyDiv w:val="1"/>
      <w:marLeft w:val="0"/>
      <w:marRight w:val="0"/>
      <w:marTop w:val="0"/>
      <w:marBottom w:val="0"/>
      <w:divBdr>
        <w:top w:val="none" w:sz="0" w:space="0" w:color="auto"/>
        <w:left w:val="none" w:sz="0" w:space="0" w:color="auto"/>
        <w:bottom w:val="none" w:sz="0" w:space="0" w:color="auto"/>
        <w:right w:val="none" w:sz="0" w:space="0" w:color="auto"/>
      </w:divBdr>
    </w:div>
    <w:div w:id="549000702">
      <w:bodyDiv w:val="1"/>
      <w:marLeft w:val="0"/>
      <w:marRight w:val="0"/>
      <w:marTop w:val="0"/>
      <w:marBottom w:val="0"/>
      <w:divBdr>
        <w:top w:val="none" w:sz="0" w:space="0" w:color="auto"/>
        <w:left w:val="none" w:sz="0" w:space="0" w:color="auto"/>
        <w:bottom w:val="none" w:sz="0" w:space="0" w:color="auto"/>
        <w:right w:val="none" w:sz="0" w:space="0" w:color="auto"/>
      </w:divBdr>
    </w:div>
    <w:div w:id="556551636">
      <w:bodyDiv w:val="1"/>
      <w:marLeft w:val="0"/>
      <w:marRight w:val="0"/>
      <w:marTop w:val="0"/>
      <w:marBottom w:val="0"/>
      <w:divBdr>
        <w:top w:val="none" w:sz="0" w:space="0" w:color="auto"/>
        <w:left w:val="none" w:sz="0" w:space="0" w:color="auto"/>
        <w:bottom w:val="none" w:sz="0" w:space="0" w:color="auto"/>
        <w:right w:val="none" w:sz="0" w:space="0" w:color="auto"/>
      </w:divBdr>
    </w:div>
    <w:div w:id="600534057">
      <w:bodyDiv w:val="1"/>
      <w:marLeft w:val="0"/>
      <w:marRight w:val="0"/>
      <w:marTop w:val="0"/>
      <w:marBottom w:val="0"/>
      <w:divBdr>
        <w:top w:val="none" w:sz="0" w:space="0" w:color="auto"/>
        <w:left w:val="none" w:sz="0" w:space="0" w:color="auto"/>
        <w:bottom w:val="none" w:sz="0" w:space="0" w:color="auto"/>
        <w:right w:val="none" w:sz="0" w:space="0" w:color="auto"/>
      </w:divBdr>
    </w:div>
    <w:div w:id="610402781">
      <w:bodyDiv w:val="1"/>
      <w:marLeft w:val="0"/>
      <w:marRight w:val="0"/>
      <w:marTop w:val="0"/>
      <w:marBottom w:val="0"/>
      <w:divBdr>
        <w:top w:val="none" w:sz="0" w:space="0" w:color="auto"/>
        <w:left w:val="none" w:sz="0" w:space="0" w:color="auto"/>
        <w:bottom w:val="none" w:sz="0" w:space="0" w:color="auto"/>
        <w:right w:val="none" w:sz="0" w:space="0" w:color="auto"/>
      </w:divBdr>
    </w:div>
    <w:div w:id="670377851">
      <w:bodyDiv w:val="1"/>
      <w:marLeft w:val="0"/>
      <w:marRight w:val="0"/>
      <w:marTop w:val="0"/>
      <w:marBottom w:val="0"/>
      <w:divBdr>
        <w:top w:val="none" w:sz="0" w:space="0" w:color="auto"/>
        <w:left w:val="none" w:sz="0" w:space="0" w:color="auto"/>
        <w:bottom w:val="none" w:sz="0" w:space="0" w:color="auto"/>
        <w:right w:val="none" w:sz="0" w:space="0" w:color="auto"/>
      </w:divBdr>
    </w:div>
    <w:div w:id="701518709">
      <w:bodyDiv w:val="1"/>
      <w:marLeft w:val="0"/>
      <w:marRight w:val="0"/>
      <w:marTop w:val="0"/>
      <w:marBottom w:val="0"/>
      <w:divBdr>
        <w:top w:val="none" w:sz="0" w:space="0" w:color="auto"/>
        <w:left w:val="none" w:sz="0" w:space="0" w:color="auto"/>
        <w:bottom w:val="none" w:sz="0" w:space="0" w:color="auto"/>
        <w:right w:val="none" w:sz="0" w:space="0" w:color="auto"/>
      </w:divBdr>
    </w:div>
    <w:div w:id="710884032">
      <w:bodyDiv w:val="1"/>
      <w:marLeft w:val="0"/>
      <w:marRight w:val="0"/>
      <w:marTop w:val="0"/>
      <w:marBottom w:val="0"/>
      <w:divBdr>
        <w:top w:val="none" w:sz="0" w:space="0" w:color="auto"/>
        <w:left w:val="none" w:sz="0" w:space="0" w:color="auto"/>
        <w:bottom w:val="none" w:sz="0" w:space="0" w:color="auto"/>
        <w:right w:val="none" w:sz="0" w:space="0" w:color="auto"/>
      </w:divBdr>
    </w:div>
    <w:div w:id="718624795">
      <w:bodyDiv w:val="1"/>
      <w:marLeft w:val="0"/>
      <w:marRight w:val="0"/>
      <w:marTop w:val="0"/>
      <w:marBottom w:val="0"/>
      <w:divBdr>
        <w:top w:val="none" w:sz="0" w:space="0" w:color="auto"/>
        <w:left w:val="none" w:sz="0" w:space="0" w:color="auto"/>
        <w:bottom w:val="none" w:sz="0" w:space="0" w:color="auto"/>
        <w:right w:val="none" w:sz="0" w:space="0" w:color="auto"/>
      </w:divBdr>
    </w:div>
    <w:div w:id="725614736">
      <w:bodyDiv w:val="1"/>
      <w:marLeft w:val="0"/>
      <w:marRight w:val="0"/>
      <w:marTop w:val="0"/>
      <w:marBottom w:val="0"/>
      <w:divBdr>
        <w:top w:val="none" w:sz="0" w:space="0" w:color="auto"/>
        <w:left w:val="none" w:sz="0" w:space="0" w:color="auto"/>
        <w:bottom w:val="none" w:sz="0" w:space="0" w:color="auto"/>
        <w:right w:val="none" w:sz="0" w:space="0" w:color="auto"/>
      </w:divBdr>
    </w:div>
    <w:div w:id="776758887">
      <w:bodyDiv w:val="1"/>
      <w:marLeft w:val="0"/>
      <w:marRight w:val="0"/>
      <w:marTop w:val="0"/>
      <w:marBottom w:val="0"/>
      <w:divBdr>
        <w:top w:val="none" w:sz="0" w:space="0" w:color="auto"/>
        <w:left w:val="none" w:sz="0" w:space="0" w:color="auto"/>
        <w:bottom w:val="none" w:sz="0" w:space="0" w:color="auto"/>
        <w:right w:val="none" w:sz="0" w:space="0" w:color="auto"/>
      </w:divBdr>
    </w:div>
    <w:div w:id="779834225">
      <w:bodyDiv w:val="1"/>
      <w:marLeft w:val="0"/>
      <w:marRight w:val="0"/>
      <w:marTop w:val="0"/>
      <w:marBottom w:val="0"/>
      <w:divBdr>
        <w:top w:val="none" w:sz="0" w:space="0" w:color="auto"/>
        <w:left w:val="none" w:sz="0" w:space="0" w:color="auto"/>
        <w:bottom w:val="none" w:sz="0" w:space="0" w:color="auto"/>
        <w:right w:val="none" w:sz="0" w:space="0" w:color="auto"/>
      </w:divBdr>
    </w:div>
    <w:div w:id="790366726">
      <w:bodyDiv w:val="1"/>
      <w:marLeft w:val="0"/>
      <w:marRight w:val="0"/>
      <w:marTop w:val="0"/>
      <w:marBottom w:val="0"/>
      <w:divBdr>
        <w:top w:val="none" w:sz="0" w:space="0" w:color="auto"/>
        <w:left w:val="none" w:sz="0" w:space="0" w:color="auto"/>
        <w:bottom w:val="none" w:sz="0" w:space="0" w:color="auto"/>
        <w:right w:val="none" w:sz="0" w:space="0" w:color="auto"/>
      </w:divBdr>
    </w:div>
    <w:div w:id="807818779">
      <w:bodyDiv w:val="1"/>
      <w:marLeft w:val="0"/>
      <w:marRight w:val="0"/>
      <w:marTop w:val="0"/>
      <w:marBottom w:val="0"/>
      <w:divBdr>
        <w:top w:val="none" w:sz="0" w:space="0" w:color="auto"/>
        <w:left w:val="none" w:sz="0" w:space="0" w:color="auto"/>
        <w:bottom w:val="none" w:sz="0" w:space="0" w:color="auto"/>
        <w:right w:val="none" w:sz="0" w:space="0" w:color="auto"/>
      </w:divBdr>
    </w:div>
    <w:div w:id="855076799">
      <w:bodyDiv w:val="1"/>
      <w:marLeft w:val="0"/>
      <w:marRight w:val="0"/>
      <w:marTop w:val="0"/>
      <w:marBottom w:val="0"/>
      <w:divBdr>
        <w:top w:val="none" w:sz="0" w:space="0" w:color="auto"/>
        <w:left w:val="none" w:sz="0" w:space="0" w:color="auto"/>
        <w:bottom w:val="none" w:sz="0" w:space="0" w:color="auto"/>
        <w:right w:val="none" w:sz="0" w:space="0" w:color="auto"/>
      </w:divBdr>
    </w:div>
    <w:div w:id="875653118">
      <w:bodyDiv w:val="1"/>
      <w:marLeft w:val="0"/>
      <w:marRight w:val="0"/>
      <w:marTop w:val="0"/>
      <w:marBottom w:val="0"/>
      <w:divBdr>
        <w:top w:val="none" w:sz="0" w:space="0" w:color="auto"/>
        <w:left w:val="none" w:sz="0" w:space="0" w:color="auto"/>
        <w:bottom w:val="none" w:sz="0" w:space="0" w:color="auto"/>
        <w:right w:val="none" w:sz="0" w:space="0" w:color="auto"/>
      </w:divBdr>
    </w:div>
    <w:div w:id="896011222">
      <w:bodyDiv w:val="1"/>
      <w:marLeft w:val="0"/>
      <w:marRight w:val="0"/>
      <w:marTop w:val="0"/>
      <w:marBottom w:val="0"/>
      <w:divBdr>
        <w:top w:val="none" w:sz="0" w:space="0" w:color="auto"/>
        <w:left w:val="none" w:sz="0" w:space="0" w:color="auto"/>
        <w:bottom w:val="none" w:sz="0" w:space="0" w:color="auto"/>
        <w:right w:val="none" w:sz="0" w:space="0" w:color="auto"/>
      </w:divBdr>
    </w:div>
    <w:div w:id="900143315">
      <w:bodyDiv w:val="1"/>
      <w:marLeft w:val="0"/>
      <w:marRight w:val="0"/>
      <w:marTop w:val="0"/>
      <w:marBottom w:val="0"/>
      <w:divBdr>
        <w:top w:val="none" w:sz="0" w:space="0" w:color="auto"/>
        <w:left w:val="none" w:sz="0" w:space="0" w:color="auto"/>
        <w:bottom w:val="none" w:sz="0" w:space="0" w:color="auto"/>
        <w:right w:val="none" w:sz="0" w:space="0" w:color="auto"/>
      </w:divBdr>
    </w:div>
    <w:div w:id="900487345">
      <w:bodyDiv w:val="1"/>
      <w:marLeft w:val="0"/>
      <w:marRight w:val="0"/>
      <w:marTop w:val="0"/>
      <w:marBottom w:val="0"/>
      <w:divBdr>
        <w:top w:val="none" w:sz="0" w:space="0" w:color="auto"/>
        <w:left w:val="none" w:sz="0" w:space="0" w:color="auto"/>
        <w:bottom w:val="none" w:sz="0" w:space="0" w:color="auto"/>
        <w:right w:val="none" w:sz="0" w:space="0" w:color="auto"/>
      </w:divBdr>
    </w:div>
    <w:div w:id="924264475">
      <w:bodyDiv w:val="1"/>
      <w:marLeft w:val="0"/>
      <w:marRight w:val="0"/>
      <w:marTop w:val="0"/>
      <w:marBottom w:val="0"/>
      <w:divBdr>
        <w:top w:val="none" w:sz="0" w:space="0" w:color="auto"/>
        <w:left w:val="none" w:sz="0" w:space="0" w:color="auto"/>
        <w:bottom w:val="none" w:sz="0" w:space="0" w:color="auto"/>
        <w:right w:val="none" w:sz="0" w:space="0" w:color="auto"/>
      </w:divBdr>
    </w:div>
    <w:div w:id="1075249892">
      <w:bodyDiv w:val="1"/>
      <w:marLeft w:val="0"/>
      <w:marRight w:val="0"/>
      <w:marTop w:val="0"/>
      <w:marBottom w:val="0"/>
      <w:divBdr>
        <w:top w:val="none" w:sz="0" w:space="0" w:color="auto"/>
        <w:left w:val="none" w:sz="0" w:space="0" w:color="auto"/>
        <w:bottom w:val="none" w:sz="0" w:space="0" w:color="auto"/>
        <w:right w:val="none" w:sz="0" w:space="0" w:color="auto"/>
      </w:divBdr>
    </w:div>
    <w:div w:id="1120732230">
      <w:bodyDiv w:val="1"/>
      <w:marLeft w:val="0"/>
      <w:marRight w:val="0"/>
      <w:marTop w:val="0"/>
      <w:marBottom w:val="0"/>
      <w:divBdr>
        <w:top w:val="none" w:sz="0" w:space="0" w:color="auto"/>
        <w:left w:val="none" w:sz="0" w:space="0" w:color="auto"/>
        <w:bottom w:val="none" w:sz="0" w:space="0" w:color="auto"/>
        <w:right w:val="none" w:sz="0" w:space="0" w:color="auto"/>
      </w:divBdr>
    </w:div>
    <w:div w:id="1237789699">
      <w:bodyDiv w:val="1"/>
      <w:marLeft w:val="0"/>
      <w:marRight w:val="0"/>
      <w:marTop w:val="0"/>
      <w:marBottom w:val="0"/>
      <w:divBdr>
        <w:top w:val="none" w:sz="0" w:space="0" w:color="auto"/>
        <w:left w:val="none" w:sz="0" w:space="0" w:color="auto"/>
        <w:bottom w:val="none" w:sz="0" w:space="0" w:color="auto"/>
        <w:right w:val="none" w:sz="0" w:space="0" w:color="auto"/>
      </w:divBdr>
    </w:div>
    <w:div w:id="1253585430">
      <w:bodyDiv w:val="1"/>
      <w:marLeft w:val="0"/>
      <w:marRight w:val="0"/>
      <w:marTop w:val="0"/>
      <w:marBottom w:val="0"/>
      <w:divBdr>
        <w:top w:val="none" w:sz="0" w:space="0" w:color="auto"/>
        <w:left w:val="none" w:sz="0" w:space="0" w:color="auto"/>
        <w:bottom w:val="none" w:sz="0" w:space="0" w:color="auto"/>
        <w:right w:val="none" w:sz="0" w:space="0" w:color="auto"/>
      </w:divBdr>
    </w:div>
    <w:div w:id="1260218645">
      <w:bodyDiv w:val="1"/>
      <w:marLeft w:val="0"/>
      <w:marRight w:val="0"/>
      <w:marTop w:val="0"/>
      <w:marBottom w:val="0"/>
      <w:divBdr>
        <w:top w:val="none" w:sz="0" w:space="0" w:color="auto"/>
        <w:left w:val="none" w:sz="0" w:space="0" w:color="auto"/>
        <w:bottom w:val="none" w:sz="0" w:space="0" w:color="auto"/>
        <w:right w:val="none" w:sz="0" w:space="0" w:color="auto"/>
      </w:divBdr>
    </w:div>
    <w:div w:id="1298948522">
      <w:bodyDiv w:val="1"/>
      <w:marLeft w:val="0"/>
      <w:marRight w:val="0"/>
      <w:marTop w:val="0"/>
      <w:marBottom w:val="0"/>
      <w:divBdr>
        <w:top w:val="none" w:sz="0" w:space="0" w:color="auto"/>
        <w:left w:val="none" w:sz="0" w:space="0" w:color="auto"/>
        <w:bottom w:val="none" w:sz="0" w:space="0" w:color="auto"/>
        <w:right w:val="none" w:sz="0" w:space="0" w:color="auto"/>
      </w:divBdr>
    </w:div>
    <w:div w:id="1316642755">
      <w:bodyDiv w:val="1"/>
      <w:marLeft w:val="0"/>
      <w:marRight w:val="0"/>
      <w:marTop w:val="0"/>
      <w:marBottom w:val="0"/>
      <w:divBdr>
        <w:top w:val="none" w:sz="0" w:space="0" w:color="auto"/>
        <w:left w:val="none" w:sz="0" w:space="0" w:color="auto"/>
        <w:bottom w:val="none" w:sz="0" w:space="0" w:color="auto"/>
        <w:right w:val="none" w:sz="0" w:space="0" w:color="auto"/>
      </w:divBdr>
    </w:div>
    <w:div w:id="1337147185">
      <w:bodyDiv w:val="1"/>
      <w:marLeft w:val="0"/>
      <w:marRight w:val="0"/>
      <w:marTop w:val="0"/>
      <w:marBottom w:val="0"/>
      <w:divBdr>
        <w:top w:val="none" w:sz="0" w:space="0" w:color="auto"/>
        <w:left w:val="none" w:sz="0" w:space="0" w:color="auto"/>
        <w:bottom w:val="none" w:sz="0" w:space="0" w:color="auto"/>
        <w:right w:val="none" w:sz="0" w:space="0" w:color="auto"/>
      </w:divBdr>
    </w:div>
    <w:div w:id="1350836868">
      <w:bodyDiv w:val="1"/>
      <w:marLeft w:val="0"/>
      <w:marRight w:val="0"/>
      <w:marTop w:val="0"/>
      <w:marBottom w:val="0"/>
      <w:divBdr>
        <w:top w:val="none" w:sz="0" w:space="0" w:color="auto"/>
        <w:left w:val="none" w:sz="0" w:space="0" w:color="auto"/>
        <w:bottom w:val="none" w:sz="0" w:space="0" w:color="auto"/>
        <w:right w:val="none" w:sz="0" w:space="0" w:color="auto"/>
      </w:divBdr>
    </w:div>
    <w:div w:id="1397976312">
      <w:bodyDiv w:val="1"/>
      <w:marLeft w:val="0"/>
      <w:marRight w:val="0"/>
      <w:marTop w:val="0"/>
      <w:marBottom w:val="0"/>
      <w:divBdr>
        <w:top w:val="none" w:sz="0" w:space="0" w:color="auto"/>
        <w:left w:val="none" w:sz="0" w:space="0" w:color="auto"/>
        <w:bottom w:val="none" w:sz="0" w:space="0" w:color="auto"/>
        <w:right w:val="none" w:sz="0" w:space="0" w:color="auto"/>
      </w:divBdr>
    </w:div>
    <w:div w:id="1458068920">
      <w:bodyDiv w:val="1"/>
      <w:marLeft w:val="0"/>
      <w:marRight w:val="0"/>
      <w:marTop w:val="0"/>
      <w:marBottom w:val="0"/>
      <w:divBdr>
        <w:top w:val="none" w:sz="0" w:space="0" w:color="auto"/>
        <w:left w:val="none" w:sz="0" w:space="0" w:color="auto"/>
        <w:bottom w:val="none" w:sz="0" w:space="0" w:color="auto"/>
        <w:right w:val="none" w:sz="0" w:space="0" w:color="auto"/>
      </w:divBdr>
    </w:div>
    <w:div w:id="1470509850">
      <w:bodyDiv w:val="1"/>
      <w:marLeft w:val="0"/>
      <w:marRight w:val="0"/>
      <w:marTop w:val="0"/>
      <w:marBottom w:val="0"/>
      <w:divBdr>
        <w:top w:val="none" w:sz="0" w:space="0" w:color="auto"/>
        <w:left w:val="none" w:sz="0" w:space="0" w:color="auto"/>
        <w:bottom w:val="none" w:sz="0" w:space="0" w:color="auto"/>
        <w:right w:val="none" w:sz="0" w:space="0" w:color="auto"/>
      </w:divBdr>
    </w:div>
    <w:div w:id="1492988972">
      <w:bodyDiv w:val="1"/>
      <w:marLeft w:val="0"/>
      <w:marRight w:val="0"/>
      <w:marTop w:val="0"/>
      <w:marBottom w:val="0"/>
      <w:divBdr>
        <w:top w:val="none" w:sz="0" w:space="0" w:color="auto"/>
        <w:left w:val="none" w:sz="0" w:space="0" w:color="auto"/>
        <w:bottom w:val="none" w:sz="0" w:space="0" w:color="auto"/>
        <w:right w:val="none" w:sz="0" w:space="0" w:color="auto"/>
      </w:divBdr>
    </w:div>
    <w:div w:id="1639073193">
      <w:bodyDiv w:val="1"/>
      <w:marLeft w:val="0"/>
      <w:marRight w:val="0"/>
      <w:marTop w:val="0"/>
      <w:marBottom w:val="0"/>
      <w:divBdr>
        <w:top w:val="none" w:sz="0" w:space="0" w:color="auto"/>
        <w:left w:val="none" w:sz="0" w:space="0" w:color="auto"/>
        <w:bottom w:val="none" w:sz="0" w:space="0" w:color="auto"/>
        <w:right w:val="none" w:sz="0" w:space="0" w:color="auto"/>
      </w:divBdr>
    </w:div>
    <w:div w:id="1651980444">
      <w:bodyDiv w:val="1"/>
      <w:marLeft w:val="0"/>
      <w:marRight w:val="0"/>
      <w:marTop w:val="0"/>
      <w:marBottom w:val="0"/>
      <w:divBdr>
        <w:top w:val="none" w:sz="0" w:space="0" w:color="auto"/>
        <w:left w:val="none" w:sz="0" w:space="0" w:color="auto"/>
        <w:bottom w:val="none" w:sz="0" w:space="0" w:color="auto"/>
        <w:right w:val="none" w:sz="0" w:space="0" w:color="auto"/>
      </w:divBdr>
    </w:div>
    <w:div w:id="1655523155">
      <w:bodyDiv w:val="1"/>
      <w:marLeft w:val="0"/>
      <w:marRight w:val="0"/>
      <w:marTop w:val="0"/>
      <w:marBottom w:val="0"/>
      <w:divBdr>
        <w:top w:val="none" w:sz="0" w:space="0" w:color="auto"/>
        <w:left w:val="none" w:sz="0" w:space="0" w:color="auto"/>
        <w:bottom w:val="none" w:sz="0" w:space="0" w:color="auto"/>
        <w:right w:val="none" w:sz="0" w:space="0" w:color="auto"/>
      </w:divBdr>
    </w:div>
    <w:div w:id="1683898228">
      <w:bodyDiv w:val="1"/>
      <w:marLeft w:val="0"/>
      <w:marRight w:val="0"/>
      <w:marTop w:val="0"/>
      <w:marBottom w:val="0"/>
      <w:divBdr>
        <w:top w:val="none" w:sz="0" w:space="0" w:color="auto"/>
        <w:left w:val="none" w:sz="0" w:space="0" w:color="auto"/>
        <w:bottom w:val="none" w:sz="0" w:space="0" w:color="auto"/>
        <w:right w:val="none" w:sz="0" w:space="0" w:color="auto"/>
      </w:divBdr>
    </w:div>
    <w:div w:id="1800874088">
      <w:bodyDiv w:val="1"/>
      <w:marLeft w:val="0"/>
      <w:marRight w:val="0"/>
      <w:marTop w:val="0"/>
      <w:marBottom w:val="0"/>
      <w:divBdr>
        <w:top w:val="none" w:sz="0" w:space="0" w:color="auto"/>
        <w:left w:val="none" w:sz="0" w:space="0" w:color="auto"/>
        <w:bottom w:val="none" w:sz="0" w:space="0" w:color="auto"/>
        <w:right w:val="none" w:sz="0" w:space="0" w:color="auto"/>
      </w:divBdr>
    </w:div>
    <w:div w:id="1806389233">
      <w:bodyDiv w:val="1"/>
      <w:marLeft w:val="0"/>
      <w:marRight w:val="0"/>
      <w:marTop w:val="0"/>
      <w:marBottom w:val="0"/>
      <w:divBdr>
        <w:top w:val="none" w:sz="0" w:space="0" w:color="auto"/>
        <w:left w:val="none" w:sz="0" w:space="0" w:color="auto"/>
        <w:bottom w:val="none" w:sz="0" w:space="0" w:color="auto"/>
        <w:right w:val="none" w:sz="0" w:space="0" w:color="auto"/>
      </w:divBdr>
    </w:div>
    <w:div w:id="1836802128">
      <w:bodyDiv w:val="1"/>
      <w:marLeft w:val="0"/>
      <w:marRight w:val="0"/>
      <w:marTop w:val="0"/>
      <w:marBottom w:val="0"/>
      <w:divBdr>
        <w:top w:val="none" w:sz="0" w:space="0" w:color="auto"/>
        <w:left w:val="none" w:sz="0" w:space="0" w:color="auto"/>
        <w:bottom w:val="none" w:sz="0" w:space="0" w:color="auto"/>
        <w:right w:val="none" w:sz="0" w:space="0" w:color="auto"/>
      </w:divBdr>
    </w:div>
    <w:div w:id="1909223544">
      <w:bodyDiv w:val="1"/>
      <w:marLeft w:val="0"/>
      <w:marRight w:val="0"/>
      <w:marTop w:val="0"/>
      <w:marBottom w:val="0"/>
      <w:divBdr>
        <w:top w:val="none" w:sz="0" w:space="0" w:color="auto"/>
        <w:left w:val="none" w:sz="0" w:space="0" w:color="auto"/>
        <w:bottom w:val="none" w:sz="0" w:space="0" w:color="auto"/>
        <w:right w:val="none" w:sz="0" w:space="0" w:color="auto"/>
      </w:divBdr>
    </w:div>
    <w:div w:id="2011979489">
      <w:bodyDiv w:val="1"/>
      <w:marLeft w:val="0"/>
      <w:marRight w:val="0"/>
      <w:marTop w:val="0"/>
      <w:marBottom w:val="0"/>
      <w:divBdr>
        <w:top w:val="none" w:sz="0" w:space="0" w:color="auto"/>
        <w:left w:val="none" w:sz="0" w:space="0" w:color="auto"/>
        <w:bottom w:val="none" w:sz="0" w:space="0" w:color="auto"/>
        <w:right w:val="none" w:sz="0" w:space="0" w:color="auto"/>
      </w:divBdr>
    </w:div>
    <w:div w:id="2038316144">
      <w:bodyDiv w:val="1"/>
      <w:marLeft w:val="0"/>
      <w:marRight w:val="0"/>
      <w:marTop w:val="0"/>
      <w:marBottom w:val="0"/>
      <w:divBdr>
        <w:top w:val="none" w:sz="0" w:space="0" w:color="auto"/>
        <w:left w:val="none" w:sz="0" w:space="0" w:color="auto"/>
        <w:bottom w:val="none" w:sz="0" w:space="0" w:color="auto"/>
        <w:right w:val="none" w:sz="0" w:space="0" w:color="auto"/>
      </w:divBdr>
    </w:div>
    <w:div w:id="2055536711">
      <w:bodyDiv w:val="1"/>
      <w:marLeft w:val="0"/>
      <w:marRight w:val="0"/>
      <w:marTop w:val="0"/>
      <w:marBottom w:val="0"/>
      <w:divBdr>
        <w:top w:val="none" w:sz="0" w:space="0" w:color="auto"/>
        <w:left w:val="none" w:sz="0" w:space="0" w:color="auto"/>
        <w:bottom w:val="none" w:sz="0" w:space="0" w:color="auto"/>
        <w:right w:val="none" w:sz="0" w:space="0" w:color="auto"/>
      </w:divBdr>
    </w:div>
    <w:div w:id="214593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est\OneDrive\Belgeler\Custom%20Office%20Templates\Capstone%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Bha20</b:Tag>
    <b:SourceType>JournalArticle</b:SourceType>
    <b:Guid>{4E088CB4-DE48-4FAC-95AA-578D47BDE812}</b:Guid>
    <b:Title>E-commerce trends during COVID-19 Pandemic</b:Title>
    <b:Year>2020</b:Year>
    <b:Author>
      <b:Author>
        <b:NameList>
          <b:Person>
            <b:Last>Bhatti</b:Last>
            <b:First>Anam</b:First>
          </b:Person>
          <b:Person>
            <b:Last>Akram</b:Last>
            <b:First>Hamza </b:First>
          </b:Person>
          <b:Person>
            <b:Last>Basit</b:Last>
            <b:Middle>Muhammad </b:Middle>
            <b:First>Hafiz </b:First>
          </b:Person>
          <b:Person>
            <b:Last>Khan</b:Last>
            <b:Middle>Usman</b:Middle>
            <b:First>Ahmed  </b:First>
          </b:Person>
          <b:Person>
            <b:Last>Naqvi</b:Last>
            <b:Middle>Mahwish Raza</b:Middle>
            <b:First>Syeda </b:First>
          </b:Person>
          <b:Person>
            <b:Last>Bilal</b:Last>
            <b:First>Muhammad </b:First>
          </b:Person>
        </b:NameList>
      </b:Author>
    </b:Author>
    <b:JournalName>International Journal of Future Generation Communication and Networking</b:JournalName>
    <b:Pages>1449-1452</b:Pages>
    <b:Volume>13</b:Volume>
    <b:Issue>2</b:Issue>
    <b:LCID>en-US</b:LCID>
    <b:RefOrder>1</b:RefOrder>
  </b:Source>
  <b:Source>
    <b:Tag>MediaMarkt</b:Tag>
    <b:SourceType>InternetSite</b:SourceType>
    <b:Guid>{FB72969E-682F-4B3B-AB8A-3BA5BEE0552C}</b:Guid>
    <b:Year>2013</b:Year>
    <b:LCID>en-US</b:LCID>
    <b:YearAccessed>2022</b:YearAccessed>
    <b:MonthAccessed>January</b:MonthAccessed>
    <b:DayAccessed>19</b:DayAccessed>
    <b:URL>https://www.mediamarkt.com.tr</b:URL>
    <b:Title>MediaMarkt - Avrupa'nın 1 Numaralı Elektronik Perakendecisi</b:Title>
    <b:InternetSiteTitle>MediaMarkt</b:InternetSiteTitle>
    <b:ProductionCompany>MediaMarkt</b:ProductionCompany>
    <b:RefOrder>2</b:RefOrder>
  </b:Source>
  <b:Source>
    <b:Tag>Git</b:Tag>
    <b:SourceType>InternetSite</b:SourceType>
    <b:Guid>{573252ED-3BAC-4A1C-B352-F40C46097838}</b:Guid>
    <b:Title>Git</b:Title>
    <b:ProductionCompany>Git</b:ProductionCompany>
    <b:YearAccessed>2022</b:YearAccessed>
    <b:MonthAccessed>January</b:MonthAccessed>
    <b:DayAccessed>19</b:DayAccessed>
    <b:URL>https://git-scm.com/</b:URL>
    <b:LCID>en-US</b:LCID>
    <b:RefOrder>3</b:RefOrder>
  </b:Source>
  <b:Source>
    <b:Tag>Postgres</b:Tag>
    <b:SourceType>InternetSite</b:SourceType>
    <b:Guid>{800343DA-E941-41EF-9558-E3EEBE9178DA}</b:Guid>
    <b:Title>PostgreSQL: The world's most advanced open source database</b:Title>
    <b:ProductionCompany>PostgreSql</b:ProductionCompany>
    <b:YearAccessed>2022</b:YearAccessed>
    <b:MonthAccessed>January</b:MonthAccessed>
    <b:DayAccessed>19</b:DayAccessed>
    <b:URL>https://www.postgresql.org/</b:URL>
    <b:LCID>en-US</b:LCID>
    <b:RefOrder>5</b:RefOrder>
  </b:Source>
  <b:Source>
    <b:Tag>Nod22</b:Tag>
    <b:SourceType>InternetSite</b:SourceType>
    <b:Guid>{8031B05F-F888-4C96-A262-BC8F89F361E9}</b:Guid>
    <b:LCID>en-US</b:LCID>
    <b:Author>
      <b:Author>
        <b:Corporate>Node.js Contributors</b:Corporate>
      </b:Author>
    </b:Author>
    <b:Title>About | Node.js</b:Title>
    <b:ProductionCompany>OpenJS Foundation</b:ProductionCompany>
    <b:YearAccessed>2022</b:YearAccessed>
    <b:MonthAccessed>January</b:MonthAccessed>
    <b:DayAccessed>19</b:DayAccessed>
    <b:URL>https://nodejs.org/en/about/</b:URL>
    <b:RefOrder>6</b:RefOrder>
  </b:Source>
  <b:Source>
    <b:Tag>Express</b:Tag>
    <b:SourceType>InternetSite</b:SourceType>
    <b:Guid>{25F51D2A-165F-49BD-B225-202B1DFCCE00}</b:Guid>
    <b:LCID>en-US</b:LCID>
    <b:Title>Express - Node.js web application framework</b:Title>
    <b:ProductionCompany>OpenJS Foundation</b:ProductionCompany>
    <b:YearAccessed>2022</b:YearAccessed>
    <b:MonthAccessed>January</b:MonthAccessed>
    <b:DayAccessed>19</b:DayAccessed>
    <b:URL>https://expressjs.com/</b:URL>
    <b:RefOrder>7</b:RefOrder>
  </b:Source>
  <b:Source>
    <b:Tag>React</b:Tag>
    <b:SourceType>InternetSite</b:SourceType>
    <b:Guid>{98F40C45-F141-4C7E-B37D-AB65A5606BB8}</b:Guid>
    <b:LCID>en-US</b:LCID>
    <b:Title>React – A JavaScript library for building user interfaces</b:Title>
    <b:ProductionCompany>Meta Platforms, Inc.</b:ProductionCompany>
    <b:YearAccessed>2022</b:YearAccessed>
    <b:MonthAccessed>January</b:MonthAccessed>
    <b:DayAccessed>19</b:DayAccessed>
    <b:URL>https://reactjs.org/</b:URL>
    <b:RefOrder>8</b:RefOrder>
  </b:Source>
  <b:Source>
    <b:Tag>Jest</b:Tag>
    <b:SourceType>InternetSite</b:SourceType>
    <b:Guid>{FB90FDCF-DE84-4805-845A-8D02AD3B1FC4}</b:Guid>
    <b:Title>Jest · Delightful JavaScript Testing</b:Title>
    <b:ProductionCompany>Meta Platforms, Inc.</b:ProductionCompany>
    <b:YearAccessed>2022</b:YearAccessed>
    <b:MonthAccessed>January</b:MonthAccessed>
    <b:DayAccessed>19</b:DayAccessed>
    <b:URL>https://jestjs.io/</b:URL>
    <b:LCID>en-US</b:LCID>
    <b:RefOrder>13</b:RefOrder>
  </b:Source>
  <b:Source>
    <b:Tag>ReduxToolkit</b:Tag>
    <b:SourceType>InternetSite</b:SourceType>
    <b:Guid>{32803535-BBDF-40BF-A8D9-D2628AA9B85E}</b:Guid>
    <b:Author>
      <b:Author>
        <b:Corporate>Redux documentation authors</b:Corporate>
      </b:Author>
    </b:Author>
    <b:Title>Getting Started | Redux Toolkit</b:Title>
    <b:YearAccessed>2022</b:YearAccessed>
    <b:MonthAccessed>January</b:MonthAccessed>
    <b:DayAccessed>19</b:DayAccessed>
    <b:URL>https://redux-toolkit.js.org/introduction/getting-started</b:URL>
    <b:LCID>en-US</b:LCID>
    <b:RefOrder>11</b:RefOrder>
  </b:Source>
  <b:Source>
    <b:Tag>ReactNative</b:Tag>
    <b:SourceType>InternetSite</b:SourceType>
    <b:Guid>{ED43F7A3-A964-4622-BE3A-AB88472BD434}</b:Guid>
    <b:Title>React Native · Learn once, write anywhere</b:Title>
    <b:ProductionCompany>Meta Platforms, Inc.</b:ProductionCompany>
    <b:YearAccessed>2022</b:YearAccessed>
    <b:MonthAccessed>January</b:MonthAccessed>
    <b:DayAccessed>19</b:DayAccessed>
    <b:URL>https://reactnative.dev/</b:URL>
    <b:LCID>en-US</b:LCID>
    <b:RefOrder>12</b:RefOrder>
  </b:Source>
  <b:Source>
    <b:Tag>StyledComponents</b:Tag>
    <b:SourceType>InternetSite</b:SourceType>
    <b:Guid>{8592ACF9-E2A9-473B-9D9B-528860E38BAD}</b:Guid>
    <b:ProductionCompany>[Main page of the web site]</b:ProductionCompany>
    <b:URL>https://styled-components.com/</b:URL>
    <b:YearAccessed>2022</b:YearAccessed>
    <b:MonthAccessed>January</b:MonthAccessed>
    <b:DayAccessed>19</b:DayAccessed>
    <b:LCID>en-US</b:LCID>
    <b:RefOrder>9</b:RefOrder>
  </b:Source>
  <b:Source>
    <b:Tag>ReactRouter</b:Tag>
    <b:SourceType>InternetSite</b:SourceType>
    <b:Guid>{761593AC-0C22-484C-81CB-06C299DB893F}</b:Guid>
    <b:Title>Home v6.5.0 | React Router</b:Title>
    <b:ProductionCompany>Remix Software, Inc.</b:ProductionCompany>
    <b:YearAccessed>2022</b:YearAccessed>
    <b:MonthAccessed>January</b:MonthAccessed>
    <b:DayAccessed>19</b:DayAccessed>
    <b:URL>https://reactrouter.com/en/main</b:URL>
    <b:LCID>en-US</b:LCID>
    <b:RefOrder>10</b:RefOrder>
  </b:Source>
  <b:Source>
    <b:Tag>GitHub</b:Tag>
    <b:SourceType>InternetSite</b:SourceType>
    <b:Guid>{35E09310-1A53-4FA3-A4D3-97C76080785D}</b:Guid>
    <b:LCID>en-US</b:LCID>
    <b:Title>GitHub: Let's build from here · GitHub</b:Title>
    <b:ProductionCompany>GitHub, Inc.</b:ProductionCompany>
    <b:YearAccessed>2022</b:YearAccessed>
    <b:MonthAccessed>January</b:MonthAccessed>
    <b:DayAccessed>19</b:DayAccessed>
    <b:URL>https://github.com/</b:URL>
    <b:RefOrder>4</b:RefOrder>
  </b:Source>
</b:Sources>
</file>

<file path=customXml/itemProps1.xml><?xml version="1.0" encoding="utf-8"?>
<ds:datastoreItem xmlns:ds="http://schemas.openxmlformats.org/officeDocument/2006/customXml" ds:itemID="{C4D8C1EB-EBE1-4EB8-BA51-031B53E7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 Report Template</Template>
  <TotalTime>277</TotalTime>
  <Pages>11</Pages>
  <Words>1227</Words>
  <Characters>6996</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Taha Öz</dc:creator>
  <cp:keywords/>
  <dc:description/>
  <cp:lastModifiedBy>Enes Taha Öz</cp:lastModifiedBy>
  <cp:revision>8</cp:revision>
  <dcterms:created xsi:type="dcterms:W3CDTF">2022-12-16T18:15:00Z</dcterms:created>
  <dcterms:modified xsi:type="dcterms:W3CDTF">2022-12-19T10:54:00Z</dcterms:modified>
</cp:coreProperties>
</file>